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AED862" w14:textId="77777777" w:rsidR="00FE680E" w:rsidRDefault="00FE680E" w:rsidP="0071767F">
      <w:pPr>
        <w:pStyle w:val="01TitlePageHeader"/>
      </w:pPr>
      <w:bookmarkStart w:id="0" w:name="_Toc421455731"/>
      <w:bookmarkStart w:id="1" w:name="_Toc421455898"/>
      <w:bookmarkStart w:id="2" w:name="_Toc421457364"/>
    </w:p>
    <w:p w14:paraId="14ABE806" w14:textId="77777777" w:rsidR="0050697A" w:rsidRDefault="0050697A" w:rsidP="0050697A">
      <w:pPr>
        <w:pStyle w:val="02TitlePageSubhead"/>
      </w:pPr>
    </w:p>
    <w:p w14:paraId="2F8C8D09" w14:textId="77777777" w:rsidR="0050697A" w:rsidRPr="0050697A" w:rsidRDefault="0050697A" w:rsidP="0050697A"/>
    <w:p w14:paraId="27AFF228" w14:textId="71C47819" w:rsidR="003F03ED" w:rsidRPr="00B178E5" w:rsidRDefault="00074148" w:rsidP="009276C8">
      <w:pPr>
        <w:pStyle w:val="01TitlePageHeader"/>
      </w:pPr>
      <w:r>
        <w:t>Creator Studio</w:t>
      </w:r>
      <w:r w:rsidR="003F03ED">
        <w:br/>
      </w:r>
      <w:bookmarkEnd w:id="0"/>
      <w:bookmarkEnd w:id="1"/>
      <w:bookmarkEnd w:id="2"/>
    </w:p>
    <w:p w14:paraId="5848B9E6" w14:textId="34D258E1" w:rsidR="003F03ED" w:rsidRDefault="00473C4D" w:rsidP="009276C8">
      <w:pPr>
        <w:pStyle w:val="03SubheadBodyTitle"/>
      </w:pPr>
      <w:bookmarkStart w:id="3" w:name="_Toc421455732"/>
      <w:bookmarkStart w:id="4" w:name="_Toc421455899"/>
      <w:bookmarkStart w:id="5" w:name="_Toc421457365"/>
      <w:bookmarkStart w:id="6" w:name="_Toc168241823"/>
      <w:r w:rsidRPr="00473C4D">
        <w:t>Creator Studio – Apps for anyone</w:t>
      </w:r>
      <w:bookmarkEnd w:id="6"/>
      <w:r w:rsidRPr="00473C4D">
        <w:t xml:space="preserve"> </w:t>
      </w:r>
      <w:bookmarkEnd w:id="3"/>
      <w:bookmarkEnd w:id="4"/>
      <w:bookmarkEnd w:id="5"/>
    </w:p>
    <w:p w14:paraId="527E0202" w14:textId="73882192" w:rsidR="00473C4D" w:rsidRPr="00473C4D" w:rsidRDefault="00473C4D" w:rsidP="009276C8">
      <w:pPr>
        <w:pStyle w:val="03SubheadBodyTitle"/>
        <w:rPr>
          <w:lang w:val="en-SE"/>
        </w:rPr>
      </w:pPr>
      <w:bookmarkStart w:id="7" w:name="_Toc168241824"/>
      <w:r w:rsidRPr="00473C4D">
        <w:t xml:space="preserve">Unlock development across the </w:t>
      </w:r>
      <w:proofErr w:type="gramStart"/>
      <w:r w:rsidRPr="00473C4D">
        <w:t>business</w:t>
      </w:r>
      <w:bookmarkEnd w:id="7"/>
      <w:proofErr w:type="gramEnd"/>
    </w:p>
    <w:p w14:paraId="275C87E4" w14:textId="652D164D" w:rsidR="004F6B34" w:rsidRPr="004F6B34" w:rsidRDefault="004F6B34" w:rsidP="004F6B34"/>
    <w:p w14:paraId="40BCCB30" w14:textId="77777777" w:rsidR="0050697A" w:rsidRDefault="0050697A" w:rsidP="0071767F"/>
    <w:p w14:paraId="7910A171" w14:textId="52D7ED70" w:rsidR="003F03ED" w:rsidRPr="00242F22" w:rsidRDefault="003F03ED" w:rsidP="0071767F">
      <w:r w:rsidRPr="00242F22">
        <w:br w:type="page"/>
      </w:r>
    </w:p>
    <w:p w14:paraId="41CF8F7A" w14:textId="77777777" w:rsidR="00473C4D" w:rsidRDefault="00473C4D" w:rsidP="002243D3">
      <w:pPr>
        <w:pStyle w:val="01TitlePageHeader"/>
      </w:pPr>
      <w:r w:rsidRPr="002243D3">
        <w:lastRenderedPageBreak/>
        <w:t>Introduction</w:t>
      </w:r>
    </w:p>
    <w:p w14:paraId="7C4D9292" w14:textId="402AFF38" w:rsidR="004E3CAB" w:rsidRDefault="004E3CAB" w:rsidP="002243D3">
      <w:pPr>
        <w:pStyle w:val="02TitlePageSubhead"/>
      </w:pPr>
      <w:r w:rsidRPr="002243D3">
        <w:t>Overview</w:t>
      </w:r>
    </w:p>
    <w:p w14:paraId="2909A0A3" w14:textId="68EBFBE2" w:rsidR="004E3CAB" w:rsidRPr="004E3CAB" w:rsidRDefault="004E3CAB" w:rsidP="0071767F">
      <w:r>
        <w:t>ServiceNow Creator Studio offers a curated experience to build simple applications within guard rails on ServiceNow.</w:t>
      </w:r>
    </w:p>
    <w:p w14:paraId="1230DDC5" w14:textId="22197260" w:rsidR="004E3CAB" w:rsidRDefault="00473C4D" w:rsidP="0071767F">
      <w:pPr>
        <w:pStyle w:val="02TitlePageSubhead"/>
      </w:pPr>
      <w:r>
        <w:t>Goal</w:t>
      </w:r>
    </w:p>
    <w:p w14:paraId="23CCC475" w14:textId="5891D21B" w:rsidR="00473C4D" w:rsidRPr="00473C4D" w:rsidRDefault="004E3CAB" w:rsidP="0071767F">
      <w:r>
        <w:t>Get a glimps</w:t>
      </w:r>
      <w:r w:rsidR="003B13D4">
        <w:t>e</w:t>
      </w:r>
      <w:r>
        <w:t xml:space="preserve"> of how Creator Studio works and be able to create a simple application with a playbook to guide a user working on a task.</w:t>
      </w:r>
    </w:p>
    <w:p w14:paraId="4408EA7B" w14:textId="42927921" w:rsidR="004E3CAB" w:rsidRDefault="00473C4D" w:rsidP="0071767F">
      <w:pPr>
        <w:pStyle w:val="02TitlePageSubhead"/>
      </w:pPr>
      <w:r w:rsidRPr="0071767F">
        <w:t>Background</w:t>
      </w:r>
    </w:p>
    <w:p w14:paraId="558B1255" w14:textId="0C6CBCC5" w:rsidR="0071767F" w:rsidRDefault="004E3CAB" w:rsidP="0071767F">
      <w:r>
        <w:t xml:space="preserve">You support Jake, a marketing director </w:t>
      </w:r>
      <w:proofErr w:type="gramStart"/>
      <w:r>
        <w:t>In</w:t>
      </w:r>
      <w:proofErr w:type="gramEnd"/>
      <w:r>
        <w:t xml:space="preserve"> your organization. Jakes team is exceeding their goals, and Jake wants to reward them. </w:t>
      </w:r>
    </w:p>
    <w:p w14:paraId="47302EF2" w14:textId="50121207" w:rsidR="004E3CAB" w:rsidRDefault="004E3CAB" w:rsidP="0071767F">
      <w:r>
        <w:t xml:space="preserve">The company has a rewards process where a manager can request one of </w:t>
      </w:r>
      <w:proofErr w:type="gramStart"/>
      <w:r>
        <w:t>a number of</w:t>
      </w:r>
      <w:proofErr w:type="gramEnd"/>
      <w:r>
        <w:t xml:space="preserve"> different approved rewards to their team. The </w:t>
      </w:r>
      <w:proofErr w:type="gramStart"/>
      <w:r>
        <w:t>process</w:t>
      </w:r>
      <w:proofErr w:type="gramEnd"/>
      <w:r>
        <w:t xml:space="preserve"> however, is manual and time consuming today. Jake has asked you to recreate the process on ServiceNow using Creator Studio.</w:t>
      </w:r>
    </w:p>
    <w:p w14:paraId="10C297DF" w14:textId="1448F06D" w:rsidR="0071767F" w:rsidRDefault="0071767F" w:rsidP="0071767F">
      <w:r>
        <w:br w:type="page"/>
      </w:r>
    </w:p>
    <w:p w14:paraId="4D3C31BB" w14:textId="10637D1A" w:rsidR="0071767F" w:rsidRDefault="0071767F" w:rsidP="0071767F">
      <w:pPr>
        <w:pStyle w:val="01TitlePageHeader"/>
      </w:pPr>
      <w:r>
        <w:lastRenderedPageBreak/>
        <w:t>Lab</w:t>
      </w:r>
    </w:p>
    <w:p w14:paraId="6FAF3085" w14:textId="7160C999" w:rsidR="0071767F" w:rsidRDefault="0071767F" w:rsidP="007B4257">
      <w:pPr>
        <w:pStyle w:val="02TitlePageSubhead"/>
      </w:pPr>
      <w:r w:rsidRPr="007B4257">
        <w:t>ServiceNow</w:t>
      </w:r>
      <w:r>
        <w:t xml:space="preserve"> Instance Access</w:t>
      </w:r>
    </w:p>
    <w:p w14:paraId="7844B24B" w14:textId="5FD45434" w:rsidR="0071767F" w:rsidRPr="0071767F" w:rsidRDefault="0071767F" w:rsidP="0071767F">
      <w:r w:rsidRPr="0071767F">
        <w:t>Log in to your instance using the details provided to you.</w:t>
      </w:r>
    </w:p>
    <w:p w14:paraId="61EACAEF" w14:textId="3AF25CF5" w:rsidR="00473C4D" w:rsidRDefault="008B7C93" w:rsidP="0071767F">
      <w:r>
        <w:t xml:space="preserve">The </w:t>
      </w:r>
      <w:proofErr w:type="gramStart"/>
      <w:r>
        <w:t>user name</w:t>
      </w:r>
      <w:proofErr w:type="gramEnd"/>
      <w:r>
        <w:t xml:space="preserve"> is “admin” and you will be playing the role as a platform admin in this exercise.</w:t>
      </w:r>
      <w:r w:rsidR="003D1074">
        <w:t xml:space="preserve"> The rest of the login details are provided at your seat.</w:t>
      </w:r>
    </w:p>
    <w:p w14:paraId="3F24FDF1" w14:textId="6CFF3F8E" w:rsidR="001041EB" w:rsidRDefault="00FA67CE" w:rsidP="0071767F">
      <w:r w:rsidRPr="00FA67CE">
        <w:rPr>
          <w:noProof/>
        </w:rPr>
        <w:drawing>
          <wp:inline distT="0" distB="0" distL="0" distR="0" wp14:anchorId="173625EC" wp14:editId="26EB9869">
            <wp:extent cx="5731510" cy="3582035"/>
            <wp:effectExtent l="38100" t="38100" r="85090" b="88265"/>
            <wp:docPr id="783305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051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5602BA" w14:textId="0DC4F96A" w:rsidR="00FA67CE" w:rsidRDefault="00FA67CE" w:rsidP="0071767F">
      <w:r>
        <w:t xml:space="preserve">Since the instance you are using is brand new, there will be various “Welcome” and “Get Started” popups throughout – these can be </w:t>
      </w:r>
      <w:proofErr w:type="spellStart"/>
      <w:r>
        <w:t>be</w:t>
      </w:r>
      <w:proofErr w:type="spellEnd"/>
      <w:r>
        <w:t xml:space="preserve"> closed or you can click through them.</w:t>
      </w:r>
    </w:p>
    <w:p w14:paraId="7C462550" w14:textId="77777777" w:rsidR="00FA67CE" w:rsidRDefault="00FA67CE">
      <w:pPr>
        <w:spacing w:before="0" w:after="200"/>
        <w:rPr>
          <w:b/>
          <w:sz w:val="32"/>
        </w:rPr>
      </w:pPr>
      <w:r>
        <w:br w:type="page"/>
      </w:r>
    </w:p>
    <w:p w14:paraId="66B96A1E" w14:textId="650B3E16" w:rsidR="001041EB" w:rsidRDefault="001041EB" w:rsidP="001041EB">
      <w:pPr>
        <w:pStyle w:val="03SubheadBodyTitle"/>
      </w:pPr>
      <w:bookmarkStart w:id="8" w:name="_Toc168241825"/>
      <w:r>
        <w:lastRenderedPageBreak/>
        <w:t>Access Creator Studio</w:t>
      </w:r>
      <w:bookmarkEnd w:id="8"/>
    </w:p>
    <w:p w14:paraId="5C84B6A8" w14:textId="4878D258" w:rsidR="002160AD" w:rsidRPr="002160AD" w:rsidRDefault="002160AD" w:rsidP="002160AD">
      <w:pPr>
        <w:pStyle w:val="Style3"/>
      </w:pPr>
      <w:r>
        <w:t xml:space="preserve">In the top left click the menu </w:t>
      </w:r>
      <w:r>
        <w:rPr>
          <w:b/>
          <w:bCs/>
        </w:rPr>
        <w:t>All</w:t>
      </w:r>
    </w:p>
    <w:p w14:paraId="19C113A8" w14:textId="3024B1BA" w:rsidR="002160AD" w:rsidRPr="002160AD" w:rsidRDefault="002160AD" w:rsidP="002160AD">
      <w:pPr>
        <w:pStyle w:val="Style3"/>
      </w:pPr>
      <w:r>
        <w:t xml:space="preserve">Type </w:t>
      </w:r>
      <w:r>
        <w:rPr>
          <w:b/>
          <w:bCs/>
        </w:rPr>
        <w:t>Creator Studio</w:t>
      </w:r>
    </w:p>
    <w:p w14:paraId="4D2B752A" w14:textId="39F1A1EC" w:rsidR="007B4257" w:rsidRDefault="002160AD" w:rsidP="007B4257">
      <w:pPr>
        <w:pStyle w:val="Style3"/>
      </w:pPr>
      <w:r>
        <w:t xml:space="preserve">Click </w:t>
      </w:r>
      <w:r>
        <w:rPr>
          <w:b/>
          <w:bCs/>
        </w:rPr>
        <w:t>Creator Studio</w:t>
      </w:r>
      <w:r>
        <w:t xml:space="preserve"> below under App Engine</w:t>
      </w:r>
    </w:p>
    <w:p w14:paraId="578FC855" w14:textId="77777777" w:rsidR="007B4257" w:rsidRDefault="007B4257" w:rsidP="007B4257"/>
    <w:p w14:paraId="4D5040CE" w14:textId="191CA923" w:rsidR="003D1074" w:rsidRDefault="003D1074" w:rsidP="001041EB">
      <w:r w:rsidRPr="003D1074">
        <w:rPr>
          <w:noProof/>
        </w:rPr>
        <w:drawing>
          <wp:inline distT="0" distB="0" distL="0" distR="0" wp14:anchorId="7B9164C0" wp14:editId="0468D3AF">
            <wp:extent cx="3821863" cy="2527443"/>
            <wp:effectExtent l="38100" t="38100" r="90170" b="88900"/>
            <wp:docPr id="898335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3581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51340" cy="254693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9E0F5B" w14:textId="77777777" w:rsidR="003D1074" w:rsidRDefault="003D1074" w:rsidP="001041EB"/>
    <w:p w14:paraId="02178B57" w14:textId="0126A4EF" w:rsidR="003D1074" w:rsidRDefault="003D1074" w:rsidP="001041EB">
      <w:r>
        <w:t>Creator Studio will open in a new tab in your browser. Keep them both open.</w:t>
      </w:r>
    </w:p>
    <w:p w14:paraId="7C16B87C" w14:textId="06B2489F" w:rsidR="003D1074" w:rsidRPr="001041EB" w:rsidRDefault="003D1074" w:rsidP="001041EB">
      <w:r w:rsidRPr="003D1074">
        <w:rPr>
          <w:noProof/>
        </w:rPr>
        <w:drawing>
          <wp:inline distT="0" distB="0" distL="0" distR="0" wp14:anchorId="0098A2CE" wp14:editId="30593CBC">
            <wp:extent cx="3578403" cy="2236403"/>
            <wp:effectExtent l="38100" t="38100" r="92075" b="88265"/>
            <wp:docPr id="1066493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4930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87161" cy="22418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41794B9" w14:textId="2B0AEDDF" w:rsidR="00473C4D" w:rsidRDefault="00473C4D" w:rsidP="0071767F">
      <w:pPr>
        <w:rPr>
          <w:sz w:val="40"/>
        </w:rPr>
      </w:pPr>
      <w:r>
        <w:br w:type="page"/>
      </w:r>
    </w:p>
    <w:p w14:paraId="4CDEE667" w14:textId="747D7377" w:rsidR="008939C9" w:rsidRDefault="008939C9" w:rsidP="008939C9">
      <w:pPr>
        <w:pStyle w:val="02TitlePageSubhead"/>
      </w:pPr>
      <w:r>
        <w:lastRenderedPageBreak/>
        <w:t>Create your first application in Creator Studio</w:t>
      </w:r>
    </w:p>
    <w:p w14:paraId="7E24D815" w14:textId="77777777" w:rsidR="00A565E9" w:rsidRDefault="00A565E9" w:rsidP="008939C9">
      <w:r>
        <w:t xml:space="preserve">Let’s get </w:t>
      </w:r>
      <w:r w:rsidR="008C2D4B">
        <w:t>start</w:t>
      </w:r>
      <w:r>
        <w:t>ed</w:t>
      </w:r>
      <w:r w:rsidR="008C2D4B">
        <w:t xml:space="preserve"> building an application</w:t>
      </w:r>
      <w:r>
        <w:t>!</w:t>
      </w:r>
    </w:p>
    <w:p w14:paraId="567F5B05" w14:textId="77777777" w:rsidR="00FD61BC" w:rsidRDefault="00FD61BC" w:rsidP="008939C9"/>
    <w:p w14:paraId="6B0D17CB" w14:textId="3D077974" w:rsidR="008939C9" w:rsidRDefault="00A565E9" w:rsidP="00D663E7">
      <w:pPr>
        <w:pStyle w:val="Style3"/>
      </w:pPr>
      <w:r>
        <w:t>C</w:t>
      </w:r>
      <w:r w:rsidR="008C2D4B">
        <w:t xml:space="preserve">lick </w:t>
      </w:r>
      <w:r w:rsidR="008C2D4B">
        <w:rPr>
          <w:b/>
          <w:bCs/>
        </w:rPr>
        <w:t>Create app</w:t>
      </w:r>
      <w:r w:rsidR="008C2D4B">
        <w:t xml:space="preserve"> and enter the following:</w:t>
      </w:r>
    </w:p>
    <w:p w14:paraId="0EC51AD3" w14:textId="77777777" w:rsidR="008C2D4B" w:rsidRDefault="008C2D4B" w:rsidP="008939C9"/>
    <w:p w14:paraId="0F5C8DE8" w14:textId="5026F9FA" w:rsidR="008C2D4B" w:rsidRDefault="008C2D4B" w:rsidP="00A565E9">
      <w:pPr>
        <w:pStyle w:val="Style3"/>
      </w:pPr>
      <w:r>
        <w:t xml:space="preserve">Name: </w:t>
      </w:r>
      <w:r w:rsidRPr="00A565E9">
        <w:rPr>
          <w:b/>
          <w:bCs/>
        </w:rPr>
        <w:t>Gift card request</w:t>
      </w:r>
    </w:p>
    <w:p w14:paraId="3D0232DF" w14:textId="64AB7571" w:rsidR="00BD569C" w:rsidRPr="00FD61BC" w:rsidRDefault="008C2D4B" w:rsidP="008939C9">
      <w:pPr>
        <w:pStyle w:val="Style3"/>
        <w:rPr>
          <w:lang w:val="en-GB"/>
        </w:rPr>
      </w:pPr>
      <w:r>
        <w:t xml:space="preserve">Description: </w:t>
      </w:r>
      <w:r w:rsidRPr="00A565E9">
        <w:rPr>
          <w:b/>
          <w:bCs/>
          <w:lang w:val="en-GB"/>
        </w:rPr>
        <w:t>Request for both internal and external gift cards for employee recognition</w:t>
      </w:r>
    </w:p>
    <w:p w14:paraId="2BAC1EE5" w14:textId="1DC0F4E9" w:rsidR="00BD569C" w:rsidRDefault="00BD569C" w:rsidP="00A565E9">
      <w:pPr>
        <w:pStyle w:val="Style3"/>
        <w:rPr>
          <w:lang w:val="en-GB"/>
        </w:rPr>
      </w:pPr>
      <w:r>
        <w:rPr>
          <w:lang w:val="en-GB"/>
        </w:rPr>
        <w:t xml:space="preserve">Click on </w:t>
      </w:r>
      <w:r w:rsidRPr="00A565E9">
        <w:rPr>
          <w:b/>
          <w:bCs/>
          <w:lang w:val="en-GB"/>
        </w:rPr>
        <w:t xml:space="preserve">Create </w:t>
      </w:r>
      <w:proofErr w:type="gramStart"/>
      <w:r w:rsidRPr="00A565E9">
        <w:rPr>
          <w:b/>
          <w:bCs/>
          <w:lang w:val="en-GB"/>
        </w:rPr>
        <w:t>app</w:t>
      </w:r>
      <w:proofErr w:type="gramEnd"/>
    </w:p>
    <w:p w14:paraId="39E32282" w14:textId="77777777" w:rsidR="00A565E9" w:rsidRDefault="00A565E9" w:rsidP="008939C9">
      <w:pPr>
        <w:rPr>
          <w:lang w:val="en-GB"/>
        </w:rPr>
      </w:pPr>
    </w:p>
    <w:p w14:paraId="6D0787CE" w14:textId="2781CEB1" w:rsidR="00BD569C" w:rsidRPr="00BD569C" w:rsidRDefault="00A565E9" w:rsidP="008939C9">
      <w:r>
        <w:rPr>
          <w:lang w:val="en-GB"/>
        </w:rPr>
        <w:t xml:space="preserve">Note: </w:t>
      </w:r>
      <w:r w:rsidR="00BD569C">
        <w:rPr>
          <w:lang w:val="en-GB"/>
        </w:rPr>
        <w:t>This will create a “scope” in ServiceNow that will house all the artifacts of your application. This also allows for easy deployment from Development to Test and then to Production when that time comes.</w:t>
      </w:r>
    </w:p>
    <w:p w14:paraId="050C3645" w14:textId="65ABF036" w:rsidR="008C2D4B" w:rsidRDefault="008C2D4B" w:rsidP="00A262D1">
      <w:r w:rsidRPr="008C2D4B">
        <w:rPr>
          <w:noProof/>
        </w:rPr>
        <w:drawing>
          <wp:inline distT="0" distB="0" distL="0" distR="0" wp14:anchorId="102B4773" wp14:editId="2D4E7233">
            <wp:extent cx="5731510" cy="3582035"/>
            <wp:effectExtent l="38100" t="38100" r="87630" b="91440"/>
            <wp:docPr id="1982810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81008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ED1C14" w14:textId="0FBA143E" w:rsidR="008939C9" w:rsidRPr="00A262D1" w:rsidRDefault="008C2D4B">
      <w:pPr>
        <w:spacing w:before="0" w:after="200"/>
        <w:rPr>
          <w:i/>
          <w:iCs/>
          <w:color w:val="404040" w:themeColor="text1" w:themeTint="BF"/>
        </w:rPr>
      </w:pPr>
      <w:r>
        <w:rPr>
          <w:rStyle w:val="SubtleEmphasis"/>
        </w:rPr>
        <w:t xml:space="preserve">You can enter </w:t>
      </w:r>
      <w:proofErr w:type="spellStart"/>
      <w:r>
        <w:rPr>
          <w:rStyle w:val="SubtleEmphasis"/>
        </w:rPr>
        <w:t>what ever</w:t>
      </w:r>
      <w:proofErr w:type="spellEnd"/>
      <w:r>
        <w:rPr>
          <w:rStyle w:val="SubtleEmphasis"/>
        </w:rPr>
        <w:t xml:space="preserve"> you want in the Name and Description boxes, it will not have any functional impact on the Lab.</w:t>
      </w:r>
    </w:p>
    <w:p w14:paraId="4A5DA1C2" w14:textId="77777777" w:rsidR="006A411B" w:rsidRDefault="006A411B">
      <w:pPr>
        <w:spacing w:before="0" w:after="200"/>
        <w:rPr>
          <w:b/>
          <w:sz w:val="32"/>
        </w:rPr>
      </w:pPr>
      <w:bookmarkStart w:id="9" w:name="_Toc168241826"/>
      <w:r>
        <w:br w:type="page"/>
      </w:r>
    </w:p>
    <w:p w14:paraId="373432FE" w14:textId="2EC80467" w:rsidR="00A262D1" w:rsidRDefault="00A262D1" w:rsidP="00A262D1">
      <w:pPr>
        <w:pStyle w:val="03SubheadBodyTitle"/>
      </w:pPr>
      <w:r>
        <w:lastRenderedPageBreak/>
        <w:t xml:space="preserve">Choose </w:t>
      </w:r>
      <w:proofErr w:type="gramStart"/>
      <w:r>
        <w:t>template</w:t>
      </w:r>
      <w:bookmarkEnd w:id="9"/>
      <w:proofErr w:type="gramEnd"/>
    </w:p>
    <w:p w14:paraId="0B61D7A6" w14:textId="4F995AEF" w:rsidR="00A262D1" w:rsidRDefault="00A262D1" w:rsidP="00A262D1">
      <w:r>
        <w:t xml:space="preserve">Creator Studio currently comes with one </w:t>
      </w:r>
      <w:proofErr w:type="spellStart"/>
      <w:r>
        <w:t>teamplate</w:t>
      </w:r>
      <w:proofErr w:type="spellEnd"/>
      <w:r>
        <w:t>. “Creator Studio Default Template”.</w:t>
      </w:r>
    </w:p>
    <w:p w14:paraId="4998D5CA" w14:textId="563D3012" w:rsidR="00A262D1" w:rsidRDefault="00A262D1" w:rsidP="00A262D1">
      <w:r>
        <w:t>On the left hand you see the available templates, your instance includes two.</w:t>
      </w:r>
    </w:p>
    <w:p w14:paraId="7245D86C" w14:textId="6733BAE1" w:rsidR="00A262D1" w:rsidRDefault="00A262D1" w:rsidP="00A262D1">
      <w:r>
        <w:t xml:space="preserve">On the </w:t>
      </w:r>
      <w:proofErr w:type="gramStart"/>
      <w:r>
        <w:t>right hand</w:t>
      </w:r>
      <w:proofErr w:type="gramEnd"/>
      <w:r>
        <w:t xml:space="preserve"> side, you will </w:t>
      </w:r>
      <w:proofErr w:type="spellStart"/>
      <w:r>
        <w:t>se</w:t>
      </w:r>
      <w:proofErr w:type="spellEnd"/>
      <w:r>
        <w:t xml:space="preserve"> a preview of the </w:t>
      </w:r>
      <w:proofErr w:type="spellStart"/>
      <w:r>
        <w:t>choosen</w:t>
      </w:r>
      <w:proofErr w:type="spellEnd"/>
      <w:r>
        <w:t xml:space="preserve"> template.</w:t>
      </w:r>
    </w:p>
    <w:p w14:paraId="64461922" w14:textId="77777777" w:rsidR="00A262D1" w:rsidRDefault="00A262D1" w:rsidP="00A262D1"/>
    <w:p w14:paraId="2D35C839" w14:textId="500B6B28" w:rsidR="00A262D1" w:rsidRPr="001E7E88" w:rsidRDefault="00A262D1" w:rsidP="00A262D1">
      <w:pPr>
        <w:pStyle w:val="Style3"/>
      </w:pPr>
      <w:r>
        <w:t xml:space="preserve">Click and select </w:t>
      </w:r>
      <w:r>
        <w:rPr>
          <w:b/>
          <w:bCs/>
        </w:rPr>
        <w:t>Creator Studio Default Template</w:t>
      </w:r>
    </w:p>
    <w:p w14:paraId="37DC051A" w14:textId="163ABE9F" w:rsidR="001E7E88" w:rsidRDefault="001E7E88" w:rsidP="00A262D1">
      <w:pPr>
        <w:pStyle w:val="Style3"/>
      </w:pPr>
      <w:r>
        <w:t xml:space="preserve">Click </w:t>
      </w:r>
      <w:r>
        <w:rPr>
          <w:b/>
          <w:bCs/>
        </w:rPr>
        <w:t xml:space="preserve">Apply this </w:t>
      </w:r>
      <w:proofErr w:type="gramStart"/>
      <w:r>
        <w:rPr>
          <w:b/>
          <w:bCs/>
        </w:rPr>
        <w:t>template</w:t>
      </w:r>
      <w:proofErr w:type="gramEnd"/>
    </w:p>
    <w:p w14:paraId="7981FB0B" w14:textId="77777777" w:rsidR="008E1731" w:rsidRDefault="008E1731" w:rsidP="00A262D1"/>
    <w:p w14:paraId="5D322975" w14:textId="66AF98B3" w:rsidR="00A262D1" w:rsidRDefault="00A262D1" w:rsidP="00A262D1">
      <w:r w:rsidRPr="00A262D1">
        <w:rPr>
          <w:noProof/>
        </w:rPr>
        <w:drawing>
          <wp:inline distT="0" distB="0" distL="0" distR="0" wp14:anchorId="112D1800" wp14:editId="1896FD1D">
            <wp:extent cx="5731510" cy="3582035"/>
            <wp:effectExtent l="38100" t="38100" r="85090" b="88265"/>
            <wp:docPr id="18920814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08148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D82F000" w14:textId="1961EF9D" w:rsidR="008939C9" w:rsidRDefault="008939C9">
      <w:pPr>
        <w:spacing w:before="0" w:after="200"/>
        <w:rPr>
          <w:sz w:val="40"/>
        </w:rPr>
      </w:pPr>
      <w:r>
        <w:br w:type="page"/>
      </w:r>
    </w:p>
    <w:p w14:paraId="3BD594D1" w14:textId="689CC5F1" w:rsidR="008E1731" w:rsidRDefault="008E1731" w:rsidP="008E1731">
      <w:pPr>
        <w:pStyle w:val="03SubheadBodyTitle"/>
      </w:pPr>
      <w:bookmarkStart w:id="10" w:name="_Toc168241827"/>
      <w:r>
        <w:lastRenderedPageBreak/>
        <w:t>Add your request application to a Service Catalog</w:t>
      </w:r>
      <w:bookmarkEnd w:id="10"/>
    </w:p>
    <w:p w14:paraId="207E034E" w14:textId="7F7337DE" w:rsidR="008E1731" w:rsidRDefault="008E1731" w:rsidP="008E1731">
      <w:r>
        <w:t>You can add the application, or rather, the Catalog Items for your request process, to one or more Service Catalogs and Categories.</w:t>
      </w:r>
    </w:p>
    <w:p w14:paraId="054D471E" w14:textId="122DEE48" w:rsidR="008E1731" w:rsidRDefault="008E1731" w:rsidP="008E1731">
      <w:r>
        <w:t xml:space="preserve">For now, we will use “Service Catalog” and the category “Departmental </w:t>
      </w:r>
      <w:proofErr w:type="gramStart"/>
      <w:r>
        <w:t>services</w:t>
      </w:r>
      <w:proofErr w:type="gramEnd"/>
      <w:r>
        <w:t>”</w:t>
      </w:r>
    </w:p>
    <w:p w14:paraId="48251683" w14:textId="77777777" w:rsidR="008E1731" w:rsidRDefault="008E1731" w:rsidP="008E1731"/>
    <w:p w14:paraId="3B0945CB" w14:textId="74735BCF" w:rsidR="008E1731" w:rsidRDefault="008E1731" w:rsidP="008E1731">
      <w:r w:rsidRPr="008E1731">
        <w:rPr>
          <w:noProof/>
        </w:rPr>
        <w:drawing>
          <wp:inline distT="0" distB="0" distL="0" distR="0" wp14:anchorId="089607A1" wp14:editId="4C78E35F">
            <wp:extent cx="2479469" cy="1549599"/>
            <wp:effectExtent l="38100" t="38100" r="86360" b="88900"/>
            <wp:docPr id="989013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901323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8562" cy="15615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CDE302" w14:textId="77777777" w:rsidR="008E1731" w:rsidRDefault="008E1731" w:rsidP="008E1731"/>
    <w:p w14:paraId="738BC3D4" w14:textId="7132FCF9" w:rsidR="008E1731" w:rsidRDefault="008E1731" w:rsidP="008E1731">
      <w:pPr>
        <w:pStyle w:val="Style3"/>
      </w:pPr>
      <w:r>
        <w:t xml:space="preserve">Click the arrow next to </w:t>
      </w:r>
      <w:r>
        <w:rPr>
          <w:b/>
          <w:bCs/>
        </w:rPr>
        <w:t>Service Catalog</w:t>
      </w:r>
      <w:r>
        <w:t xml:space="preserve"> to reveal its </w:t>
      </w:r>
      <w:proofErr w:type="gramStart"/>
      <w:r>
        <w:t>categories</w:t>
      </w:r>
      <w:proofErr w:type="gramEnd"/>
    </w:p>
    <w:p w14:paraId="7C9AB9FD" w14:textId="6D029144" w:rsidR="008E1731" w:rsidRPr="008E1731" w:rsidRDefault="008E1731" w:rsidP="008E1731">
      <w:pPr>
        <w:pStyle w:val="Style3"/>
      </w:pPr>
      <w:r>
        <w:t xml:space="preserve">Check </w:t>
      </w:r>
      <w:r>
        <w:rPr>
          <w:b/>
          <w:bCs/>
        </w:rPr>
        <w:t>Departmental Services</w:t>
      </w:r>
    </w:p>
    <w:p w14:paraId="0A23F4A0" w14:textId="1D8A9A8F" w:rsidR="008E1731" w:rsidRDefault="008E1731" w:rsidP="008E1731">
      <w:pPr>
        <w:pStyle w:val="Style3"/>
      </w:pPr>
      <w:r>
        <w:t xml:space="preserve">Click </w:t>
      </w:r>
      <w:r>
        <w:rPr>
          <w:b/>
          <w:bCs/>
        </w:rPr>
        <w:t xml:space="preserve">Save and </w:t>
      </w:r>
      <w:proofErr w:type="gramStart"/>
      <w:r>
        <w:rPr>
          <w:b/>
          <w:bCs/>
        </w:rPr>
        <w:t>continue</w:t>
      </w:r>
      <w:proofErr w:type="gramEnd"/>
    </w:p>
    <w:p w14:paraId="797A6B00" w14:textId="77777777" w:rsidR="008E1731" w:rsidRDefault="008E1731" w:rsidP="008E1731"/>
    <w:p w14:paraId="2B893899" w14:textId="17E50F2F" w:rsidR="008E1731" w:rsidRPr="008E1731" w:rsidRDefault="008E1731" w:rsidP="008E1731">
      <w:r w:rsidRPr="008E1731">
        <w:rPr>
          <w:noProof/>
        </w:rPr>
        <w:drawing>
          <wp:inline distT="0" distB="0" distL="0" distR="0" wp14:anchorId="49844960" wp14:editId="182566B0">
            <wp:extent cx="5040000" cy="2877368"/>
            <wp:effectExtent l="38100" t="38100" r="90805" b="94615"/>
            <wp:docPr id="192626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6681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8773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CBAFBF" w14:textId="77777777" w:rsidR="000310B8" w:rsidRDefault="000310B8">
      <w:pPr>
        <w:spacing w:before="0" w:after="200"/>
      </w:pPr>
    </w:p>
    <w:p w14:paraId="557411D2" w14:textId="77777777" w:rsidR="006A411B" w:rsidRDefault="006A411B">
      <w:pPr>
        <w:spacing w:before="0" w:after="200"/>
        <w:rPr>
          <w:b/>
          <w:sz w:val="32"/>
        </w:rPr>
      </w:pPr>
      <w:bookmarkStart w:id="11" w:name="_Toc168241828"/>
      <w:r>
        <w:br w:type="page"/>
      </w:r>
    </w:p>
    <w:p w14:paraId="18540E48" w14:textId="05136E1D" w:rsidR="000310B8" w:rsidRDefault="000310B8" w:rsidP="000310B8">
      <w:pPr>
        <w:pStyle w:val="03SubheadBodyTitle"/>
      </w:pPr>
      <w:r>
        <w:lastRenderedPageBreak/>
        <w:t>Preview</w:t>
      </w:r>
      <w:r w:rsidR="0078536D">
        <w:t xml:space="preserve"> in various </w:t>
      </w:r>
      <w:proofErr w:type="gramStart"/>
      <w:r w:rsidR="0078536D">
        <w:t>experiences</w:t>
      </w:r>
      <w:bookmarkEnd w:id="11"/>
      <w:proofErr w:type="gramEnd"/>
    </w:p>
    <w:p w14:paraId="1BBC9686" w14:textId="5169410F" w:rsidR="0078536D" w:rsidRDefault="0078536D" w:rsidP="0078536D">
      <w:r>
        <w:t>ServiceNow provides various ways to consume its experiences. In this view, you will be able to get a preview of how your request will look in different user interfaces.</w:t>
      </w:r>
    </w:p>
    <w:p w14:paraId="4F048E5F" w14:textId="1670B05E" w:rsidR="0078536D" w:rsidRDefault="0078536D" w:rsidP="0078536D">
      <w:r>
        <w:t>You will be able to return to this preview at any time to see your changes.</w:t>
      </w:r>
    </w:p>
    <w:p w14:paraId="0F1735AE" w14:textId="0AE8A8B1" w:rsidR="0078536D" w:rsidRDefault="0078536D" w:rsidP="0078536D">
      <w:r w:rsidRPr="0078536D">
        <w:rPr>
          <w:noProof/>
        </w:rPr>
        <w:drawing>
          <wp:inline distT="0" distB="0" distL="0" distR="0" wp14:anchorId="1A9C33FE" wp14:editId="39252724">
            <wp:extent cx="5731510" cy="3582035"/>
            <wp:effectExtent l="0" t="0" r="0" b="0"/>
            <wp:docPr id="38220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0550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36F7" w14:textId="10216B42" w:rsidR="009B537E" w:rsidRDefault="009B537E" w:rsidP="0078536D">
      <w:pPr>
        <w:rPr>
          <w:rStyle w:val="SubtleEmphasis"/>
        </w:rPr>
      </w:pPr>
      <w:r>
        <w:rPr>
          <w:rStyle w:val="SubtleEmphasis"/>
        </w:rPr>
        <w:t>Feel free to explorer these views – you can return here at a later point.</w:t>
      </w:r>
    </w:p>
    <w:p w14:paraId="6E77ABD9" w14:textId="043B2E4D" w:rsidR="00B3758C" w:rsidRDefault="00B3758C" w:rsidP="00B3758C">
      <w:pPr>
        <w:pStyle w:val="Style3"/>
      </w:pPr>
      <w:r>
        <w:t xml:space="preserve">Click </w:t>
      </w:r>
      <w:r>
        <w:rPr>
          <w:b/>
          <w:bCs/>
        </w:rPr>
        <w:t>Edit</w:t>
      </w:r>
      <w:r>
        <w:t xml:space="preserve"> to </w:t>
      </w:r>
      <w:proofErr w:type="gramStart"/>
      <w:r>
        <w:t>continue</w:t>
      </w:r>
      <w:proofErr w:type="gramEnd"/>
    </w:p>
    <w:p w14:paraId="45978FD5" w14:textId="77777777" w:rsidR="00B65A4C" w:rsidRDefault="00B65A4C" w:rsidP="00B65A4C"/>
    <w:p w14:paraId="715F6527" w14:textId="77777777" w:rsidR="00B65A4C" w:rsidRDefault="00B65A4C" w:rsidP="005C4FED">
      <w:pPr>
        <w:pStyle w:val="04SubheadBody"/>
      </w:pPr>
      <w:bookmarkStart w:id="12" w:name="_Toc168241829"/>
      <w:r>
        <w:t>Section Complete</w:t>
      </w:r>
      <w:bookmarkEnd w:id="12"/>
    </w:p>
    <w:p w14:paraId="593A4D3D" w14:textId="2DE81989" w:rsidR="00B65A4C" w:rsidRDefault="00B65A4C" w:rsidP="00B65A4C">
      <w:r>
        <w:t xml:space="preserve">Congratulations, you have now created an application in </w:t>
      </w:r>
      <w:proofErr w:type="gramStart"/>
      <w:r>
        <w:t>ServiceNow</w:t>
      </w:r>
      <w:proofErr w:type="gramEnd"/>
      <w:r w:rsidR="001B4B19">
        <w:t xml:space="preserve"> and you are ready to edit the application.</w:t>
      </w:r>
    </w:p>
    <w:p w14:paraId="4E5BABFA" w14:textId="16ED88E5" w:rsidR="00B65A4C" w:rsidRDefault="00B65A4C" w:rsidP="00B65A4C">
      <w:r>
        <w:t>Your next step will be to design the Request Form the user will use to Submit their request in your process.</w:t>
      </w:r>
    </w:p>
    <w:p w14:paraId="297A636A" w14:textId="4889EDE1" w:rsidR="008939C9" w:rsidRDefault="008939C9">
      <w:pPr>
        <w:spacing w:before="0" w:after="200"/>
        <w:rPr>
          <w:sz w:val="40"/>
        </w:rPr>
      </w:pPr>
      <w:r>
        <w:br w:type="page"/>
      </w:r>
    </w:p>
    <w:p w14:paraId="436BE981" w14:textId="230BC3CF" w:rsidR="00176747" w:rsidRDefault="00176747" w:rsidP="00176747">
      <w:pPr>
        <w:pStyle w:val="02TitlePageSubhead"/>
      </w:pPr>
      <w:r>
        <w:lastRenderedPageBreak/>
        <w:t xml:space="preserve">Design your request </w:t>
      </w:r>
      <w:proofErr w:type="gramStart"/>
      <w:r>
        <w:t>form</w:t>
      </w:r>
      <w:proofErr w:type="gramEnd"/>
    </w:p>
    <w:p w14:paraId="297FDB05" w14:textId="2B583878" w:rsidR="00176747" w:rsidRPr="00176747" w:rsidRDefault="00176747" w:rsidP="00176747">
      <w:r>
        <w:t>In this section you will design the request form.</w:t>
      </w:r>
    </w:p>
    <w:p w14:paraId="188155A5" w14:textId="54CB9C1B" w:rsidR="00EE6B92" w:rsidRDefault="00BC567A" w:rsidP="00BC567A">
      <w:pPr>
        <w:pStyle w:val="03SubheadBodyTitle"/>
      </w:pPr>
      <w:bookmarkStart w:id="13" w:name="_Toc168241830"/>
      <w:r>
        <w:t xml:space="preserve">Creator Studio – Edit </w:t>
      </w:r>
      <w:proofErr w:type="gramStart"/>
      <w:r>
        <w:t>view</w:t>
      </w:r>
      <w:bookmarkEnd w:id="13"/>
      <w:proofErr w:type="gramEnd"/>
    </w:p>
    <w:p w14:paraId="1C9B6277" w14:textId="23FBAE55" w:rsidR="00BC567A" w:rsidRDefault="00BC567A" w:rsidP="00BC567A">
      <w:r>
        <w:t>This is the edit view of Creator Studio.</w:t>
      </w:r>
    </w:p>
    <w:p w14:paraId="750C5802" w14:textId="66A2823B" w:rsidR="00BC567A" w:rsidRDefault="00176747" w:rsidP="00BC567A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5D12167" wp14:editId="51FD6E13">
                <wp:simplePos x="0" y="0"/>
                <wp:positionH relativeFrom="column">
                  <wp:posOffset>38100</wp:posOffset>
                </wp:positionH>
                <wp:positionV relativeFrom="paragraph">
                  <wp:posOffset>375786</wp:posOffset>
                </wp:positionV>
                <wp:extent cx="520934" cy="1413510"/>
                <wp:effectExtent l="12700" t="12700" r="12700" b="8890"/>
                <wp:wrapNone/>
                <wp:docPr id="328791628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0934" cy="1413510"/>
                        </a:xfrm>
                        <a:prstGeom prst="roundRect">
                          <a:avLst>
                            <a:gd name="adj" fmla="val 8897"/>
                          </a:avLst>
                        </a:prstGeom>
                        <a:solidFill>
                          <a:schemeClr val="bg2">
                            <a:alpha val="80000"/>
                          </a:schemeClr>
                        </a:solidFill>
                        <a:ln w="25400">
                          <a:solidFill>
                            <a:schemeClr val="accent1"/>
                          </a:solidFill>
                          <a:prstDash val="dash"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83CF390" w14:textId="591FAE06" w:rsidR="00BC567A" w:rsidRPr="00176747" w:rsidRDefault="00BC567A" w:rsidP="00BC567A">
                            <w:pPr>
                              <w:spacing w:before="0" w:after="0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4"/>
                                <w:szCs w:val="14"/>
                                <w:lang w:val="sv-SE"/>
                              </w:rPr>
                            </w:pPr>
                            <w:r w:rsidRPr="00176747">
                              <w:rPr>
                                <w:b/>
                                <w:bCs/>
                                <w:color w:val="000000" w:themeColor="text1"/>
                                <w:sz w:val="14"/>
                                <w:szCs w:val="14"/>
                                <w:lang w:val="sv-SE"/>
                              </w:rPr>
                              <w:t>Form Elements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D12167" id="Rounded Rectangle 1" o:spid="_x0000_s1026" style="position:absolute;margin-left:3pt;margin-top:29.6pt;width:41pt;height:111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831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" fillcolor="white [3214]" strokecolor="#62d84e [3204]" strokeweight="2pt">
                <v:fill opacity="52428f"/>
                <v:stroke dashstyle="dash"/>
                <v:textbox style="layout-flow:vertical;mso-layout-flow-alt:bottom-to-top">
                  <w:txbxContent>
                    <w:p w14:paraId="483CF390" w14:textId="591FAE06" w:rsidR="00BC567A" w:rsidRPr="00176747" w:rsidRDefault="00BC567A" w:rsidP="00BC567A">
                      <w:pPr>
                        <w:spacing w:before="0" w:after="0"/>
                        <w:jc w:val="center"/>
                        <w:rPr>
                          <w:b/>
                          <w:bCs/>
                          <w:color w:val="000000" w:themeColor="text1"/>
                          <w:sz w:val="14"/>
                          <w:szCs w:val="14"/>
                          <w:lang w:val="sv-SE"/>
                        </w:rPr>
                      </w:pPr>
                      <w:r w:rsidRPr="00176747">
                        <w:rPr>
                          <w:b/>
                          <w:bCs/>
                          <w:color w:val="000000" w:themeColor="text1"/>
                          <w:sz w:val="14"/>
                          <w:szCs w:val="14"/>
                          <w:lang w:val="sv-SE"/>
                        </w:rPr>
                        <w:t>Form Elements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F94B51" wp14:editId="7219C983">
                <wp:simplePos x="0" y="0"/>
                <wp:positionH relativeFrom="column">
                  <wp:posOffset>633730</wp:posOffset>
                </wp:positionH>
                <wp:positionV relativeFrom="paragraph">
                  <wp:posOffset>34290</wp:posOffset>
                </wp:positionV>
                <wp:extent cx="1889125" cy="254000"/>
                <wp:effectExtent l="12700" t="12700" r="15875" b="12700"/>
                <wp:wrapNone/>
                <wp:docPr id="1957037179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9125" cy="254000"/>
                        </a:xfrm>
                        <a:prstGeom prst="roundRect">
                          <a:avLst>
                            <a:gd name="adj" fmla="val 23107"/>
                          </a:avLst>
                        </a:prstGeom>
                        <a:solidFill>
                          <a:schemeClr val="bg2">
                            <a:alpha val="80000"/>
                          </a:schemeClr>
                        </a:solidFill>
                        <a:ln w="25400">
                          <a:solidFill>
                            <a:schemeClr val="accent1"/>
                          </a:solidFill>
                          <a:prstDash val="dash"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67FCF5C" w14:textId="775C7424" w:rsidR="00BC567A" w:rsidRPr="00176747" w:rsidRDefault="00572499" w:rsidP="00176747">
                            <w:pPr>
                              <w:spacing w:before="0" w:after="0"/>
                              <w:jc w:val="center"/>
                              <w:rPr>
                                <w:b/>
                                <w:bCs/>
                                <w:sz w:val="14"/>
                                <w:szCs w:val="14"/>
                              </w:rPr>
                            </w:pPr>
                            <w:r w:rsidRPr="00176747">
                              <w:rPr>
                                <w:b/>
                                <w:bCs/>
                                <w:color w:val="000000" w:themeColor="text1"/>
                                <w:sz w:val="14"/>
                                <w:szCs w:val="14"/>
                                <w:lang w:val="sv-SE"/>
                              </w:rPr>
                              <w:t>Forms, Automations and Submissions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F94B51" id="_x0000_s1027" style="position:absolute;margin-left:49.9pt;margin-top:2.7pt;width:148.75pt;height:2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514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" fillcolor="white [3214]" strokecolor="#62d84e [3204]" strokeweight="2pt">
                <v:fill opacity="52428f"/>
                <v:stroke dashstyle="dash"/>
                <v:textbox>
                  <w:txbxContent>
                    <w:p w14:paraId="567FCF5C" w14:textId="775C7424" w:rsidR="00BC567A" w:rsidRPr="00176747" w:rsidRDefault="00572499" w:rsidP="00176747">
                      <w:pPr>
                        <w:spacing w:before="0" w:after="0"/>
                        <w:jc w:val="center"/>
                        <w:rPr>
                          <w:b/>
                          <w:bCs/>
                          <w:sz w:val="14"/>
                          <w:szCs w:val="14"/>
                        </w:rPr>
                      </w:pPr>
                      <w:r w:rsidRPr="00176747">
                        <w:rPr>
                          <w:b/>
                          <w:bCs/>
                          <w:color w:val="000000" w:themeColor="text1"/>
                          <w:sz w:val="14"/>
                          <w:szCs w:val="14"/>
                          <w:lang w:val="sv-SE"/>
                        </w:rPr>
                        <w:t>Forms, Automations and Submissions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D074889" wp14:editId="0AB2FDCB">
                <wp:simplePos x="0" y="0"/>
                <wp:positionH relativeFrom="column">
                  <wp:posOffset>2523289</wp:posOffset>
                </wp:positionH>
                <wp:positionV relativeFrom="paragraph">
                  <wp:posOffset>371776</wp:posOffset>
                </wp:positionV>
                <wp:extent cx="558366" cy="1417520"/>
                <wp:effectExtent l="12700" t="12700" r="13335" b="17780"/>
                <wp:wrapNone/>
                <wp:docPr id="1125283369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8366" cy="1417520"/>
                        </a:xfrm>
                        <a:prstGeom prst="roundRect">
                          <a:avLst>
                            <a:gd name="adj" fmla="val 8897"/>
                          </a:avLst>
                        </a:prstGeom>
                        <a:solidFill>
                          <a:schemeClr val="bg2">
                            <a:alpha val="80000"/>
                          </a:schemeClr>
                        </a:solidFill>
                        <a:ln w="25400">
                          <a:solidFill>
                            <a:schemeClr val="accent1"/>
                          </a:solidFill>
                          <a:prstDash val="dash"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9DCBE4" w14:textId="46CA535C" w:rsidR="00BC567A" w:rsidRPr="00176747" w:rsidRDefault="00BC567A" w:rsidP="00BC567A">
                            <w:pPr>
                              <w:spacing w:before="0" w:after="0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4"/>
                                <w:szCs w:val="14"/>
                                <w:lang w:val="sv-SE"/>
                              </w:rPr>
                            </w:pPr>
                            <w:r w:rsidRPr="00176747">
                              <w:rPr>
                                <w:b/>
                                <w:bCs/>
                                <w:color w:val="000000" w:themeColor="text1"/>
                                <w:sz w:val="14"/>
                                <w:szCs w:val="14"/>
                                <w:lang w:val="sv-SE"/>
                              </w:rPr>
                              <w:t>Element Configuration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074889" id="_x0000_s1028" style="position:absolute;margin-left:198.7pt;margin-top:29.25pt;width:43.95pt;height:111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5831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" fillcolor="white [3214]" strokecolor="#62d84e [3204]" strokeweight="2pt">
                <v:fill opacity="52428f"/>
                <v:stroke dashstyle="dash"/>
                <v:textbox style="layout-flow:vertical;mso-layout-flow-alt:bottom-to-top">
                  <w:txbxContent>
                    <w:p w14:paraId="649DCBE4" w14:textId="46CA535C" w:rsidR="00BC567A" w:rsidRPr="00176747" w:rsidRDefault="00BC567A" w:rsidP="00BC567A">
                      <w:pPr>
                        <w:spacing w:before="0" w:after="0"/>
                        <w:jc w:val="center"/>
                        <w:rPr>
                          <w:b/>
                          <w:bCs/>
                          <w:color w:val="000000" w:themeColor="text1"/>
                          <w:sz w:val="14"/>
                          <w:szCs w:val="14"/>
                          <w:lang w:val="sv-SE"/>
                        </w:rPr>
                      </w:pPr>
                      <w:r w:rsidRPr="00176747">
                        <w:rPr>
                          <w:b/>
                          <w:bCs/>
                          <w:color w:val="000000" w:themeColor="text1"/>
                          <w:sz w:val="14"/>
                          <w:szCs w:val="14"/>
                          <w:lang w:val="sv-SE"/>
                        </w:rPr>
                        <w:t>Element Configuration</w:t>
                      </w:r>
                    </w:p>
                  </w:txbxContent>
                </v:textbox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A39F9C" wp14:editId="5C962124">
                <wp:simplePos x="0" y="0"/>
                <wp:positionH relativeFrom="column">
                  <wp:posOffset>808355</wp:posOffset>
                </wp:positionH>
                <wp:positionV relativeFrom="paragraph">
                  <wp:posOffset>371672</wp:posOffset>
                </wp:positionV>
                <wp:extent cx="1595383" cy="1413510"/>
                <wp:effectExtent l="12700" t="12700" r="17780" b="8890"/>
                <wp:wrapNone/>
                <wp:docPr id="105491871" name="Rounded 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5383" cy="1413510"/>
                        </a:xfrm>
                        <a:prstGeom prst="roundRect">
                          <a:avLst>
                            <a:gd name="adj" fmla="val 2277"/>
                          </a:avLst>
                        </a:prstGeom>
                        <a:solidFill>
                          <a:schemeClr val="bg2">
                            <a:alpha val="80000"/>
                          </a:schemeClr>
                        </a:solidFill>
                        <a:ln w="25400">
                          <a:solidFill>
                            <a:schemeClr val="accent1"/>
                          </a:solidFill>
                          <a:prstDash val="dash"/>
                        </a:ln>
                        <a:effectLst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714D4B" w14:textId="350042B3" w:rsidR="00BC567A" w:rsidRPr="00176747" w:rsidRDefault="00BC567A" w:rsidP="00BC567A">
                            <w:pPr>
                              <w:spacing w:before="0" w:after="0"/>
                              <w:jc w:val="center"/>
                              <w:rPr>
                                <w:b/>
                                <w:bCs/>
                                <w:color w:val="000000" w:themeColor="text1"/>
                                <w:sz w:val="14"/>
                                <w:szCs w:val="14"/>
                                <w:lang w:val="sv-SE"/>
                              </w:rPr>
                            </w:pPr>
                            <w:r w:rsidRPr="00176747">
                              <w:rPr>
                                <w:b/>
                                <w:bCs/>
                                <w:color w:val="000000" w:themeColor="text1"/>
                                <w:sz w:val="14"/>
                                <w:szCs w:val="14"/>
                                <w:lang w:val="sv-SE"/>
                              </w:rPr>
                              <w:t>Editing Area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A39F9C" id="_x0000_s1029" style="position:absolute;margin-left:63.65pt;margin-top:29.25pt;width:125.6pt;height:111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49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" fillcolor="white [3214]" strokecolor="#62d84e [3204]" strokeweight="2pt">
                <v:fill opacity="52428f"/>
                <v:stroke dashstyle="dash"/>
                <v:textbox>
                  <w:txbxContent>
                    <w:p w14:paraId="51714D4B" w14:textId="350042B3" w:rsidR="00BC567A" w:rsidRPr="00176747" w:rsidRDefault="00BC567A" w:rsidP="00BC567A">
                      <w:pPr>
                        <w:spacing w:before="0" w:after="0"/>
                        <w:jc w:val="center"/>
                        <w:rPr>
                          <w:b/>
                          <w:bCs/>
                          <w:color w:val="000000" w:themeColor="text1"/>
                          <w:sz w:val="14"/>
                          <w:szCs w:val="14"/>
                          <w:lang w:val="sv-SE"/>
                        </w:rPr>
                      </w:pPr>
                      <w:r w:rsidRPr="00176747">
                        <w:rPr>
                          <w:b/>
                          <w:bCs/>
                          <w:color w:val="000000" w:themeColor="text1"/>
                          <w:sz w:val="14"/>
                          <w:szCs w:val="14"/>
                          <w:lang w:val="sv-SE"/>
                        </w:rPr>
                        <w:t>Editing Area</w:t>
                      </w:r>
                    </w:p>
                  </w:txbxContent>
                </v:textbox>
              </v:roundrect>
            </w:pict>
          </mc:Fallback>
        </mc:AlternateContent>
      </w:r>
      <w:r w:rsidR="00BC567A" w:rsidRPr="00BC567A">
        <w:rPr>
          <w:noProof/>
        </w:rPr>
        <w:drawing>
          <wp:inline distT="0" distB="0" distL="0" distR="0" wp14:anchorId="2BBC4F24" wp14:editId="2462D1E9">
            <wp:extent cx="3044059" cy="1902453"/>
            <wp:effectExtent l="38100" t="38100" r="93345" b="92075"/>
            <wp:docPr id="1344985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9854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08882" cy="19429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9E871" w14:textId="77777777" w:rsidR="00E81E0F" w:rsidRDefault="00E81E0F" w:rsidP="00E81E0F">
      <w:pPr>
        <w:pStyle w:val="ListParagraph"/>
        <w:numPr>
          <w:ilvl w:val="0"/>
          <w:numId w:val="39"/>
        </w:numPr>
      </w:pPr>
      <w:r w:rsidRPr="00D82FBE">
        <w:rPr>
          <w:b/>
          <w:bCs/>
        </w:rPr>
        <w:t>Forms, Automations and Submissions</w:t>
      </w:r>
      <w:r>
        <w:br/>
        <w:t>You can configure three major areas in Creator Studio</w:t>
      </w:r>
    </w:p>
    <w:p w14:paraId="75C6FBE8" w14:textId="77777777" w:rsidR="00E81E0F" w:rsidRDefault="00E81E0F" w:rsidP="00E81E0F">
      <w:pPr>
        <w:pStyle w:val="ListParagraph"/>
        <w:numPr>
          <w:ilvl w:val="1"/>
          <w:numId w:val="39"/>
        </w:numPr>
      </w:pPr>
      <w:r w:rsidRPr="00D82FBE">
        <w:rPr>
          <w:b/>
          <w:bCs/>
        </w:rPr>
        <w:t>Forms</w:t>
      </w:r>
      <w:r>
        <w:t xml:space="preserve"> – These will be your catalog items, your record producers. This is what your end user will use to start the process, to submit the request.</w:t>
      </w:r>
    </w:p>
    <w:p w14:paraId="6DBAF0B5" w14:textId="77777777" w:rsidR="00E81E0F" w:rsidRDefault="00E81E0F" w:rsidP="00E81E0F">
      <w:pPr>
        <w:pStyle w:val="ListParagraph"/>
        <w:numPr>
          <w:ilvl w:val="1"/>
          <w:numId w:val="39"/>
        </w:numPr>
      </w:pPr>
      <w:r w:rsidRPr="00D82FBE">
        <w:rPr>
          <w:b/>
          <w:bCs/>
        </w:rPr>
        <w:t>Automations</w:t>
      </w:r>
      <w:r>
        <w:t xml:space="preserve"> – This is where you can create a Playbook to guide the process user, the fulfiller, on how to fulfill the request of the user.</w:t>
      </w:r>
    </w:p>
    <w:p w14:paraId="37B15281" w14:textId="77777777" w:rsidR="00E81E0F" w:rsidRDefault="00E81E0F" w:rsidP="00E81E0F">
      <w:pPr>
        <w:pStyle w:val="ListParagraph"/>
        <w:numPr>
          <w:ilvl w:val="1"/>
          <w:numId w:val="39"/>
        </w:numPr>
      </w:pPr>
      <w:r w:rsidRPr="00D82FBE">
        <w:rPr>
          <w:b/>
          <w:bCs/>
        </w:rPr>
        <w:t>Form submissions</w:t>
      </w:r>
      <w:r>
        <w:t xml:space="preserve"> – This is where you can edit and configure the view the process user will have when they work on a request in the “Request App Workspace”.</w:t>
      </w:r>
    </w:p>
    <w:p w14:paraId="28B6F75B" w14:textId="77777777" w:rsidR="00E81E0F" w:rsidRDefault="00E81E0F" w:rsidP="00E81E0F">
      <w:r>
        <w:t>On the screen you also see:</w:t>
      </w:r>
    </w:p>
    <w:p w14:paraId="0E3C2565" w14:textId="77777777" w:rsidR="00E81E0F" w:rsidRPr="00D82FBE" w:rsidRDefault="00E81E0F" w:rsidP="00E81E0F">
      <w:pPr>
        <w:pStyle w:val="ListParagraph"/>
        <w:numPr>
          <w:ilvl w:val="0"/>
          <w:numId w:val="39"/>
        </w:numPr>
        <w:rPr>
          <w:b/>
          <w:bCs/>
        </w:rPr>
      </w:pPr>
      <w:r w:rsidRPr="00D82FBE">
        <w:rPr>
          <w:b/>
          <w:bCs/>
        </w:rPr>
        <w:t>Form Elements</w:t>
      </w:r>
    </w:p>
    <w:p w14:paraId="3473442C" w14:textId="77777777" w:rsidR="00E81E0F" w:rsidRDefault="00E81E0F" w:rsidP="00E81E0F">
      <w:pPr>
        <w:pStyle w:val="ListParagraph"/>
        <w:numPr>
          <w:ilvl w:val="1"/>
          <w:numId w:val="39"/>
        </w:numPr>
      </w:pPr>
      <w:r>
        <w:t>These are the elements you can drag &amp; drop on to the Editing Area. Each element has different capabilities.</w:t>
      </w:r>
    </w:p>
    <w:p w14:paraId="450B1377" w14:textId="77777777" w:rsidR="00E81E0F" w:rsidRPr="00D82FBE" w:rsidRDefault="00E81E0F" w:rsidP="00E81E0F">
      <w:pPr>
        <w:pStyle w:val="ListParagraph"/>
        <w:numPr>
          <w:ilvl w:val="0"/>
          <w:numId w:val="39"/>
        </w:numPr>
        <w:rPr>
          <w:b/>
          <w:bCs/>
        </w:rPr>
      </w:pPr>
      <w:r w:rsidRPr="00D82FBE">
        <w:rPr>
          <w:b/>
          <w:bCs/>
        </w:rPr>
        <w:t>Editing Area</w:t>
      </w:r>
    </w:p>
    <w:p w14:paraId="54F6A102" w14:textId="77777777" w:rsidR="00E81E0F" w:rsidRDefault="00E81E0F" w:rsidP="00E81E0F">
      <w:pPr>
        <w:pStyle w:val="ListParagraph"/>
        <w:numPr>
          <w:ilvl w:val="1"/>
          <w:numId w:val="39"/>
        </w:numPr>
      </w:pPr>
      <w:r>
        <w:t>You drag and drop Form Elements on to this area to configure Elements you use to capture information from the user.</w:t>
      </w:r>
    </w:p>
    <w:p w14:paraId="148BAF55" w14:textId="77777777" w:rsidR="00E81E0F" w:rsidRDefault="00E81E0F" w:rsidP="00E81E0F">
      <w:pPr>
        <w:pStyle w:val="ListParagraph"/>
        <w:numPr>
          <w:ilvl w:val="1"/>
          <w:numId w:val="39"/>
        </w:numPr>
      </w:pPr>
      <w:r>
        <w:t>You also name the form (“Untitled” below), give it a description and potentially an image.</w:t>
      </w:r>
    </w:p>
    <w:p w14:paraId="4DD20F0B" w14:textId="77777777" w:rsidR="00E81E0F" w:rsidRPr="00D82FBE" w:rsidRDefault="00E81E0F" w:rsidP="00E81E0F">
      <w:pPr>
        <w:pStyle w:val="ListParagraph"/>
        <w:numPr>
          <w:ilvl w:val="0"/>
          <w:numId w:val="39"/>
        </w:numPr>
        <w:rPr>
          <w:b/>
          <w:bCs/>
        </w:rPr>
      </w:pPr>
      <w:r w:rsidRPr="00D82FBE">
        <w:rPr>
          <w:b/>
          <w:bCs/>
        </w:rPr>
        <w:t>Element Configuration</w:t>
      </w:r>
    </w:p>
    <w:p w14:paraId="0E97F78F" w14:textId="77777777" w:rsidR="00E81E0F" w:rsidRPr="00BC567A" w:rsidRDefault="00E81E0F" w:rsidP="00E81E0F">
      <w:pPr>
        <w:pStyle w:val="ListParagraph"/>
        <w:numPr>
          <w:ilvl w:val="1"/>
          <w:numId w:val="39"/>
        </w:numPr>
      </w:pPr>
      <w:r>
        <w:t>Each element has different configuration options, this is where you give the elements their Label, Instructions, Type etc.</w:t>
      </w:r>
    </w:p>
    <w:p w14:paraId="06AC9F2A" w14:textId="77777777" w:rsidR="006A411B" w:rsidRDefault="006A411B">
      <w:pPr>
        <w:spacing w:before="0" w:after="200"/>
        <w:rPr>
          <w:b/>
          <w:sz w:val="32"/>
        </w:rPr>
      </w:pPr>
      <w:bookmarkStart w:id="14" w:name="_Toc168241831"/>
      <w:r>
        <w:br w:type="page"/>
      </w:r>
    </w:p>
    <w:p w14:paraId="1BBFFBC1" w14:textId="60DC8379" w:rsidR="00E81E0F" w:rsidRDefault="00B65A4C" w:rsidP="00B42CD2">
      <w:pPr>
        <w:pStyle w:val="03SubheadBodyTitle"/>
      </w:pPr>
      <w:r>
        <w:lastRenderedPageBreak/>
        <w:t xml:space="preserve">Edit your request </w:t>
      </w:r>
      <w:proofErr w:type="gramStart"/>
      <w:r>
        <w:t>form</w:t>
      </w:r>
      <w:bookmarkEnd w:id="14"/>
      <w:proofErr w:type="gramEnd"/>
    </w:p>
    <w:p w14:paraId="48DACB6A" w14:textId="1DFECDD2" w:rsidR="00DA3E65" w:rsidRDefault="00DA3E65" w:rsidP="00B42CD2">
      <w:r>
        <w:t>Let’s start by giving the form a Name and a Description. This information will be used to match what the user searches for in the Service Portal.</w:t>
      </w:r>
    </w:p>
    <w:p w14:paraId="26DFFACA" w14:textId="13CFF27F" w:rsidR="00DA3E65" w:rsidRPr="00DA3E65" w:rsidRDefault="00DA3E65" w:rsidP="00DA3E65">
      <w:pPr>
        <w:pStyle w:val="Style3"/>
      </w:pPr>
      <w:r>
        <w:t xml:space="preserve">Click on </w:t>
      </w:r>
      <w:r>
        <w:rPr>
          <w:b/>
          <w:bCs/>
        </w:rPr>
        <w:t>Untitled</w:t>
      </w:r>
      <w:r>
        <w:t xml:space="preserve"> and change it to </w:t>
      </w:r>
      <w:r>
        <w:rPr>
          <w:b/>
          <w:bCs/>
        </w:rPr>
        <w:t xml:space="preserve">Gift card </w:t>
      </w:r>
      <w:proofErr w:type="gramStart"/>
      <w:r>
        <w:rPr>
          <w:b/>
          <w:bCs/>
        </w:rPr>
        <w:t>request</w:t>
      </w:r>
      <w:proofErr w:type="gramEnd"/>
    </w:p>
    <w:p w14:paraId="1D0C57CC" w14:textId="56A54BF8" w:rsidR="00DA3E65" w:rsidRDefault="00DA3E65" w:rsidP="00DA3E65">
      <w:pPr>
        <w:pStyle w:val="Style3"/>
      </w:pPr>
      <w:r>
        <w:t xml:space="preserve">Click on the line below and change it to </w:t>
      </w:r>
      <w:r w:rsidRPr="006E0C05">
        <w:rPr>
          <w:b/>
          <w:bCs/>
          <w:lang w:val="en-GB"/>
        </w:rPr>
        <w:t>Request gift cards for employee recognition</w:t>
      </w:r>
      <w:r>
        <w:rPr>
          <w:lang w:val="en-GB"/>
        </w:rPr>
        <w:t>.</w:t>
      </w:r>
    </w:p>
    <w:p w14:paraId="2E97F847" w14:textId="77777777" w:rsidR="00732519" w:rsidRPr="00732519" w:rsidRDefault="00DA3E65" w:rsidP="00DA3E65">
      <w:pPr>
        <w:pStyle w:val="Style3"/>
      </w:pPr>
      <w:r>
        <w:t xml:space="preserve">Now click on the description right of the image place holder, notice you get a </w:t>
      </w:r>
      <w:proofErr w:type="spellStart"/>
      <w:r>
        <w:t>rirch</w:t>
      </w:r>
      <w:proofErr w:type="spellEnd"/>
      <w:r>
        <w:t xml:space="preserve"> text editor here. Change the content to:</w:t>
      </w:r>
      <w:r>
        <w:br/>
      </w:r>
      <w:r w:rsidRPr="00DA3E65">
        <w:rPr>
          <w:b/>
          <w:bCs/>
          <w:lang w:val="en-GB"/>
        </w:rPr>
        <w:t xml:space="preserve">Looking for a great way to recognize your colleagues? Use this form to request a gift card to our internal company store or to a </w:t>
      </w:r>
      <w:proofErr w:type="gramStart"/>
      <w:r w:rsidRPr="00DA3E65">
        <w:rPr>
          <w:b/>
          <w:bCs/>
          <w:lang w:val="en-GB"/>
        </w:rPr>
        <w:t>third party</w:t>
      </w:r>
      <w:proofErr w:type="gramEnd"/>
      <w:r w:rsidRPr="00DA3E65">
        <w:rPr>
          <w:b/>
          <w:bCs/>
          <w:lang w:val="en-GB"/>
        </w:rPr>
        <w:t xml:space="preserve"> store of your choice! Internal gift cards under $50 will be automatically approved, all others will go through finance approval.</w:t>
      </w:r>
    </w:p>
    <w:p w14:paraId="3AEDC455" w14:textId="38374364" w:rsidR="00732519" w:rsidRDefault="00205284" w:rsidP="00DA3E65">
      <w:pPr>
        <w:pStyle w:val="Style3"/>
      </w:pPr>
      <w:r w:rsidRPr="00205284">
        <w:rPr>
          <w:b/>
          <w:bCs/>
        </w:rPr>
        <w:t xml:space="preserve">Optional: </w:t>
      </w:r>
      <w:r w:rsidR="00732519">
        <w:t>You can click the image place holder and upload an image if you have one.</w:t>
      </w:r>
      <w:r w:rsidR="00DF44CD">
        <w:br/>
      </w:r>
    </w:p>
    <w:p w14:paraId="00E8D227" w14:textId="208DFAFA" w:rsidR="00DF44CD" w:rsidRDefault="00DF44CD" w:rsidP="00DF44CD">
      <w:pPr>
        <w:pStyle w:val="Style3"/>
        <w:numPr>
          <w:ilvl w:val="0"/>
          <w:numId w:val="0"/>
        </w:numPr>
        <w:ind w:left="360" w:hanging="360"/>
      </w:pPr>
      <w:r w:rsidRPr="00DF44CD">
        <w:rPr>
          <w:noProof/>
        </w:rPr>
        <w:drawing>
          <wp:inline distT="0" distB="0" distL="0" distR="0" wp14:anchorId="01E20657" wp14:editId="585A18C1">
            <wp:extent cx="3901066" cy="3920947"/>
            <wp:effectExtent l="0" t="0" r="0" b="3810"/>
            <wp:docPr id="1535907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90732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21793" cy="394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0236C" w14:textId="77777777" w:rsidR="00DF44CD" w:rsidRDefault="00DF44CD" w:rsidP="00DF44CD">
      <w:pPr>
        <w:pStyle w:val="Style3"/>
        <w:numPr>
          <w:ilvl w:val="0"/>
          <w:numId w:val="0"/>
        </w:numPr>
        <w:ind w:left="360" w:hanging="360"/>
      </w:pPr>
    </w:p>
    <w:p w14:paraId="43256DBC" w14:textId="601E61CD" w:rsidR="00DF44CD" w:rsidRDefault="00DF44CD" w:rsidP="00DF44CD">
      <w:r>
        <w:t xml:space="preserve">Our next step will be to define the options for the </w:t>
      </w:r>
      <w:proofErr w:type="gramStart"/>
      <w:r>
        <w:t>user, and</w:t>
      </w:r>
      <w:proofErr w:type="gramEnd"/>
      <w:r>
        <w:t xml:space="preserve"> replace the placeholder questions on the bottom half.</w:t>
      </w:r>
    </w:p>
    <w:p w14:paraId="255DB82A" w14:textId="176EF409" w:rsidR="00AD7FEF" w:rsidRDefault="00AD7FEF">
      <w:pPr>
        <w:spacing w:before="0" w:after="200"/>
      </w:pPr>
      <w:r>
        <w:br w:type="page"/>
      </w:r>
    </w:p>
    <w:p w14:paraId="1694A968" w14:textId="534FEBBA" w:rsidR="00AD7FEF" w:rsidRDefault="00B8782C" w:rsidP="00AD7FEF">
      <w:pPr>
        <w:pStyle w:val="03SubheadBodyTitle"/>
      </w:pPr>
      <w:bookmarkStart w:id="15" w:name="_Toc168241832"/>
      <w:r w:rsidRPr="00AD7FEF"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0C2D881" wp14:editId="6BA4E415">
            <wp:simplePos x="0" y="0"/>
            <wp:positionH relativeFrom="column">
              <wp:posOffset>5480761</wp:posOffset>
            </wp:positionH>
            <wp:positionV relativeFrom="paragraph">
              <wp:posOffset>307404</wp:posOffset>
            </wp:positionV>
            <wp:extent cx="1113880" cy="3359441"/>
            <wp:effectExtent l="38100" t="38100" r="92710" b="95250"/>
            <wp:wrapNone/>
            <wp:docPr id="106453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32739" name=""/>
                    <pic:cNvPicPr/>
                  </pic:nvPicPr>
                  <pic:blipFill rotWithShape="1">
                    <a:blip r:embed="rId21"/>
                    <a:srcRect l="2616" t="1325" r="21786" b="6379"/>
                    <a:stretch/>
                  </pic:blipFill>
                  <pic:spPr bwMode="auto">
                    <a:xfrm>
                      <a:off x="0" y="0"/>
                      <a:ext cx="1113880" cy="335944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7FEF">
        <w:t xml:space="preserve">Edit the </w:t>
      </w:r>
      <w:proofErr w:type="gramStart"/>
      <w:r w:rsidR="00AD7FEF">
        <w:t>form</w:t>
      </w:r>
      <w:bookmarkEnd w:id="15"/>
      <w:proofErr w:type="gramEnd"/>
    </w:p>
    <w:p w14:paraId="7FAB193D" w14:textId="0068E619" w:rsidR="00AD7FEF" w:rsidRPr="00AD7FEF" w:rsidRDefault="00AD7FEF" w:rsidP="00EF61BA">
      <w:pPr>
        <w:pStyle w:val="Style3"/>
      </w:pPr>
      <w:r>
        <w:t xml:space="preserve">Click </w:t>
      </w:r>
      <w:r w:rsidR="00EF61BA">
        <w:t xml:space="preserve">to edit </w:t>
      </w:r>
      <w:r>
        <w:rPr>
          <w:b/>
          <w:bCs/>
        </w:rPr>
        <w:t>Question 1</w:t>
      </w:r>
      <w:r>
        <w:t xml:space="preserve"> and on the </w:t>
      </w:r>
      <w:proofErr w:type="gramStart"/>
      <w:r>
        <w:t>right hand</w:t>
      </w:r>
      <w:proofErr w:type="gramEnd"/>
      <w:r>
        <w:t xml:space="preserve"> side change the following details</w:t>
      </w:r>
      <w:r>
        <w:br/>
        <w:t xml:space="preserve">Question label: </w:t>
      </w:r>
      <w:r>
        <w:rPr>
          <w:b/>
          <w:bCs/>
        </w:rPr>
        <w:t>Company store gift card?</w:t>
      </w:r>
      <w:r>
        <w:rPr>
          <w:b/>
          <w:bCs/>
        </w:rPr>
        <w:br/>
      </w:r>
      <w:r>
        <w:t xml:space="preserve">Content type: </w:t>
      </w:r>
      <w:r w:rsidRPr="00AD7FEF">
        <w:rPr>
          <w:b/>
          <w:bCs/>
        </w:rPr>
        <w:t>Yes or no</w:t>
      </w:r>
      <w:r w:rsidR="00EF61BA">
        <w:br/>
      </w:r>
      <w:r>
        <w:t xml:space="preserve">Click </w:t>
      </w:r>
      <w:r w:rsidRPr="00EF61BA">
        <w:rPr>
          <w:b/>
          <w:bCs/>
        </w:rPr>
        <w:t>Save and close</w:t>
      </w:r>
    </w:p>
    <w:p w14:paraId="719D3426" w14:textId="16D736C1" w:rsidR="00AD7FEF" w:rsidRPr="00BA5961" w:rsidRDefault="00EF61BA" w:rsidP="00EF61BA">
      <w:pPr>
        <w:pStyle w:val="Style3"/>
      </w:pPr>
      <w:r>
        <w:t xml:space="preserve">Click to edit </w:t>
      </w:r>
      <w:r w:rsidRPr="00EF61BA">
        <w:rPr>
          <w:b/>
          <w:bCs/>
        </w:rPr>
        <w:t>Question 2</w:t>
      </w:r>
      <w:r>
        <w:t xml:space="preserve"> and just like above, change the following details</w:t>
      </w:r>
      <w:r>
        <w:br/>
        <w:t xml:space="preserve">Question label: </w:t>
      </w:r>
      <w:r w:rsidRPr="00EF61BA">
        <w:rPr>
          <w:b/>
          <w:bCs/>
        </w:rPr>
        <w:t>Amount</w:t>
      </w:r>
      <w:r>
        <w:rPr>
          <w:b/>
          <w:bCs/>
        </w:rPr>
        <w:br/>
      </w:r>
      <w:r>
        <w:t xml:space="preserve">Click </w:t>
      </w:r>
      <w:r>
        <w:rPr>
          <w:b/>
          <w:bCs/>
        </w:rPr>
        <w:t xml:space="preserve">Save and </w:t>
      </w:r>
      <w:proofErr w:type="gramStart"/>
      <w:r>
        <w:rPr>
          <w:b/>
          <w:bCs/>
        </w:rPr>
        <w:t>close</w:t>
      </w:r>
      <w:proofErr w:type="gramEnd"/>
    </w:p>
    <w:p w14:paraId="720095F5" w14:textId="670958DE" w:rsidR="00BA5961" w:rsidRDefault="00BA5961" w:rsidP="00BA5961">
      <w:pPr>
        <w:pStyle w:val="Style3"/>
      </w:pPr>
      <w:bookmarkStart w:id="16" w:name="_Ref167966523"/>
      <w:r w:rsidRPr="00BA5961">
        <w:rPr>
          <w:noProof/>
        </w:rPr>
        <w:drawing>
          <wp:anchor distT="0" distB="0" distL="114300" distR="114300" simplePos="0" relativeHeight="251667456" behindDoc="0" locked="0" layoutInCell="1" allowOverlap="1" wp14:anchorId="46D8F6B3" wp14:editId="0DA96314">
            <wp:simplePos x="0" y="0"/>
            <wp:positionH relativeFrom="column">
              <wp:posOffset>2382473</wp:posOffset>
            </wp:positionH>
            <wp:positionV relativeFrom="paragraph">
              <wp:posOffset>75116</wp:posOffset>
            </wp:positionV>
            <wp:extent cx="1543575" cy="1001640"/>
            <wp:effectExtent l="0" t="0" r="6350" b="1905"/>
            <wp:wrapNone/>
            <wp:docPr id="2127381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381419" name=""/>
                    <pic:cNvPicPr/>
                  </pic:nvPicPr>
                  <pic:blipFill rotWithShape="1">
                    <a:blip r:embed="rId22"/>
                    <a:srcRect l="2726" b="4407"/>
                    <a:stretch/>
                  </pic:blipFill>
                  <pic:spPr bwMode="auto">
                    <a:xfrm>
                      <a:off x="0" y="0"/>
                      <a:ext cx="1564739" cy="1015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Clic</w:t>
      </w:r>
      <w:r w:rsidR="00B8782C">
        <w:t>k</w:t>
      </w:r>
      <w:r>
        <w:t xml:space="preserve"> to edit </w:t>
      </w:r>
      <w:r>
        <w:rPr>
          <w:b/>
          <w:bCs/>
        </w:rPr>
        <w:t>Question 3</w:t>
      </w:r>
      <w:r>
        <w:rPr>
          <w:b/>
          <w:bCs/>
        </w:rPr>
        <w:br/>
      </w:r>
      <w:r w:rsidRPr="00BA5961">
        <w:t>Question label</w:t>
      </w:r>
      <w:r>
        <w:t xml:space="preserve">: </w:t>
      </w:r>
      <w:r>
        <w:rPr>
          <w:b/>
          <w:bCs/>
        </w:rPr>
        <w:t>Recipient</w:t>
      </w:r>
      <w:r>
        <w:br/>
        <w:t xml:space="preserve">Content type: </w:t>
      </w:r>
      <w:r>
        <w:rPr>
          <w:b/>
          <w:bCs/>
        </w:rPr>
        <w:t>Record Choices</w:t>
      </w:r>
      <w:r>
        <w:rPr>
          <w:b/>
          <w:bCs/>
        </w:rPr>
        <w:br/>
      </w:r>
      <w:r>
        <w:t xml:space="preserve">Source table: </w:t>
      </w:r>
      <w:r>
        <w:rPr>
          <w:b/>
          <w:bCs/>
        </w:rPr>
        <w:t xml:space="preserve">User </w:t>
      </w:r>
      <w:r w:rsidRPr="00BA5961">
        <w:t>[</w:t>
      </w:r>
      <w:proofErr w:type="spellStart"/>
      <w:r w:rsidRPr="00BA5961">
        <w:t>sys_user</w:t>
      </w:r>
      <w:proofErr w:type="spellEnd"/>
      <w:r w:rsidRPr="00BA5961">
        <w:t>]</w:t>
      </w:r>
      <w:r>
        <w:br/>
        <w:t xml:space="preserve">Click </w:t>
      </w:r>
      <w:r>
        <w:rPr>
          <w:b/>
          <w:bCs/>
        </w:rPr>
        <w:t xml:space="preserve">Save and </w:t>
      </w:r>
      <w:proofErr w:type="gramStart"/>
      <w:r>
        <w:rPr>
          <w:b/>
          <w:bCs/>
        </w:rPr>
        <w:t>close</w:t>
      </w:r>
      <w:bookmarkEnd w:id="16"/>
      <w:proofErr w:type="gramEnd"/>
    </w:p>
    <w:p w14:paraId="7CDCAA41" w14:textId="75E40243" w:rsidR="00BA5961" w:rsidRDefault="00BA5961" w:rsidP="00BA5961">
      <w:pPr>
        <w:pStyle w:val="Style3"/>
        <w:numPr>
          <w:ilvl w:val="0"/>
          <w:numId w:val="0"/>
        </w:numPr>
        <w:ind w:left="360" w:hanging="360"/>
      </w:pPr>
    </w:p>
    <w:p w14:paraId="4C69E5C6" w14:textId="7DBE07CC" w:rsidR="00B8782C" w:rsidRDefault="00B8782C" w:rsidP="001712D3">
      <w:r w:rsidRPr="00B8782C">
        <w:rPr>
          <w:b/>
          <w:bCs/>
        </w:rPr>
        <w:t>Note</w:t>
      </w:r>
      <w:r w:rsidR="001712D3">
        <w:rPr>
          <w:b/>
          <w:bCs/>
        </w:rPr>
        <w:t>:</w:t>
      </w:r>
      <w:r w:rsidRPr="00B8782C">
        <w:rPr>
          <w:b/>
          <w:bCs/>
        </w:rPr>
        <w:t xml:space="preserve"> </w:t>
      </w:r>
      <w:r>
        <w:t xml:space="preserve">for </w:t>
      </w:r>
      <w:r w:rsidR="001712D3">
        <w:t xml:space="preserve">this </w:t>
      </w:r>
      <w:r w:rsidR="001712D3" w:rsidRPr="001712D3">
        <w:rPr>
          <w:i/>
          <w:iCs/>
        </w:rPr>
        <w:t>(</w:t>
      </w:r>
      <w:r w:rsidR="001712D3" w:rsidRPr="001712D3">
        <w:rPr>
          <w:i/>
          <w:iCs/>
        </w:rPr>
        <w:fldChar w:fldCharType="begin"/>
      </w:r>
      <w:r w:rsidR="001712D3" w:rsidRPr="001712D3">
        <w:rPr>
          <w:i/>
          <w:iCs/>
        </w:rPr>
        <w:instrText xml:space="preserve"> REF _Ref167966523 \r \h </w:instrText>
      </w:r>
      <w:r w:rsidR="001712D3">
        <w:rPr>
          <w:i/>
          <w:iCs/>
        </w:rPr>
        <w:instrText xml:space="preserve"> \* MERGEFORMAT </w:instrText>
      </w:r>
      <w:r w:rsidR="001712D3" w:rsidRPr="001712D3">
        <w:rPr>
          <w:i/>
          <w:iCs/>
        </w:rPr>
      </w:r>
      <w:r w:rsidR="001712D3" w:rsidRPr="001712D3">
        <w:rPr>
          <w:i/>
          <w:iCs/>
        </w:rPr>
        <w:fldChar w:fldCharType="separate"/>
      </w:r>
      <w:r w:rsidR="00F472B4">
        <w:rPr>
          <w:i/>
          <w:iCs/>
        </w:rPr>
        <w:t>20</w:t>
      </w:r>
      <w:r w:rsidR="001712D3" w:rsidRPr="001712D3">
        <w:rPr>
          <w:i/>
          <w:iCs/>
        </w:rPr>
        <w:fldChar w:fldCharType="end"/>
      </w:r>
      <w:r w:rsidR="001712D3">
        <w:rPr>
          <w:i/>
          <w:iCs/>
        </w:rPr>
        <w:t xml:space="preserve">) </w:t>
      </w:r>
      <w:r>
        <w:t>question, we choose to reference a ServiceNow table.</w:t>
      </w:r>
    </w:p>
    <w:p w14:paraId="5E5F4A2B" w14:textId="000E0EBA" w:rsidR="00B8782C" w:rsidRDefault="00B8782C" w:rsidP="00B8782C">
      <w:r w:rsidRPr="00B8782C">
        <w:t>This</w:t>
      </w:r>
      <w:r>
        <w:t xml:space="preserve"> gives us the option to dynamically populate a popup with data available </w:t>
      </w:r>
      <w:r>
        <w:br/>
        <w:t>in the platform.</w:t>
      </w:r>
    </w:p>
    <w:p w14:paraId="3D9E691E" w14:textId="75897467" w:rsidR="001712D3" w:rsidRDefault="001712D3" w:rsidP="00B8782C"/>
    <w:p w14:paraId="5DA76BE2" w14:textId="48D67FDA" w:rsidR="001712D3" w:rsidRDefault="001712D3" w:rsidP="00936975">
      <w:pPr>
        <w:pStyle w:val="Style3"/>
      </w:pPr>
      <w:r w:rsidRPr="001712D3">
        <w:rPr>
          <w:noProof/>
        </w:rPr>
        <w:drawing>
          <wp:anchor distT="0" distB="0" distL="114300" distR="114300" simplePos="0" relativeHeight="251668480" behindDoc="0" locked="0" layoutInCell="1" allowOverlap="1" wp14:anchorId="2FF7EFE7" wp14:editId="3D0B5E85">
            <wp:simplePos x="0" y="0"/>
            <wp:positionH relativeFrom="column">
              <wp:posOffset>4605748</wp:posOffset>
            </wp:positionH>
            <wp:positionV relativeFrom="paragraph">
              <wp:posOffset>24847</wp:posOffset>
            </wp:positionV>
            <wp:extent cx="2037600" cy="1879200"/>
            <wp:effectExtent l="0" t="0" r="0" b="635"/>
            <wp:wrapSquare wrapText="left"/>
            <wp:docPr id="388156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15630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37600" cy="187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Add another form element to capture the </w:t>
      </w:r>
      <w:r>
        <w:rPr>
          <w:b/>
          <w:bCs/>
        </w:rPr>
        <w:t>Justification.</w:t>
      </w:r>
      <w:r>
        <w:rPr>
          <w:b/>
          <w:bCs/>
        </w:rPr>
        <w:br/>
      </w:r>
      <w:r w:rsidRPr="001712D3">
        <w:t>With</w:t>
      </w:r>
      <w:r>
        <w:t xml:space="preserve"> the bottom form element </w:t>
      </w:r>
      <w:r w:rsidRPr="001712D3">
        <w:rPr>
          <w:i/>
          <w:iCs/>
        </w:rPr>
        <w:t>Recipient</w:t>
      </w:r>
      <w:r>
        <w:t xml:space="preserve"> selected – click the </w:t>
      </w:r>
      <w:r>
        <w:rPr>
          <w:b/>
          <w:bCs/>
        </w:rPr>
        <w:t xml:space="preserve">Plus + </w:t>
      </w:r>
      <w:r>
        <w:t xml:space="preserve"> that shows up below the form element and choose to add a </w:t>
      </w:r>
      <w:r>
        <w:br/>
      </w:r>
      <w:r>
        <w:rPr>
          <w:b/>
          <w:bCs/>
        </w:rPr>
        <w:t>Multi-line text</w:t>
      </w:r>
      <w:r>
        <w:t xml:space="preserve"> element.</w:t>
      </w:r>
      <w:r>
        <w:br/>
      </w:r>
      <w:r>
        <w:br/>
        <w:t xml:space="preserve">Alternatively, drag and drop a </w:t>
      </w:r>
      <w:proofErr w:type="spellStart"/>
      <w:r>
        <w:t>a</w:t>
      </w:r>
      <w:proofErr w:type="spellEnd"/>
      <w:r>
        <w:t xml:space="preserve"> </w:t>
      </w:r>
      <w:r>
        <w:rPr>
          <w:b/>
          <w:bCs/>
        </w:rPr>
        <w:t>Multi-line text</w:t>
      </w:r>
      <w:r>
        <w:t xml:space="preserve"> element from the Form elements section on the left on to the Edit area.</w:t>
      </w:r>
      <w:r>
        <w:br/>
      </w:r>
      <w:r>
        <w:br/>
        <w:t xml:space="preserve">Give the element a label: </w:t>
      </w:r>
      <w:r>
        <w:rPr>
          <w:b/>
          <w:bCs/>
        </w:rPr>
        <w:t>Justification.</w:t>
      </w:r>
      <w:r w:rsidR="00936975">
        <w:rPr>
          <w:b/>
          <w:bCs/>
        </w:rPr>
        <w:br/>
      </w:r>
      <w:r w:rsidR="00936975">
        <w:t xml:space="preserve">Click </w:t>
      </w:r>
      <w:r w:rsidR="00936975">
        <w:rPr>
          <w:b/>
          <w:bCs/>
        </w:rPr>
        <w:t>Save and close</w:t>
      </w:r>
      <w:r w:rsidRPr="001712D3">
        <w:rPr>
          <w:b/>
          <w:bCs/>
        </w:rPr>
        <w:br/>
      </w:r>
    </w:p>
    <w:p w14:paraId="6D5E8366" w14:textId="77777777" w:rsidR="00390CA8" w:rsidRDefault="00390CA8" w:rsidP="00B8782C"/>
    <w:p w14:paraId="4646D7B2" w14:textId="77777777" w:rsidR="00390CA8" w:rsidRDefault="00390CA8" w:rsidP="00390CA8">
      <w:pPr>
        <w:pStyle w:val="04SubheadBody"/>
      </w:pPr>
      <w:bookmarkStart w:id="17" w:name="_Toc168241833"/>
      <w:r>
        <w:t>Section Complete</w:t>
      </w:r>
      <w:bookmarkEnd w:id="17"/>
    </w:p>
    <w:p w14:paraId="26CD92AB" w14:textId="5C3D7181" w:rsidR="00390CA8" w:rsidRDefault="00390CA8" w:rsidP="00390CA8">
      <w:r>
        <w:t xml:space="preserve">Congratulations, you have now </w:t>
      </w:r>
      <w:r w:rsidR="00936975">
        <w:t xml:space="preserve">created </w:t>
      </w:r>
      <w:r>
        <w:t>the form for your application.</w:t>
      </w:r>
    </w:p>
    <w:p w14:paraId="538C3E82" w14:textId="597BAB7E" w:rsidR="00390CA8" w:rsidRPr="00B8782C" w:rsidRDefault="00390CA8" w:rsidP="00B8782C">
      <w:r>
        <w:t xml:space="preserve">Your next step will be to design the processes that takes care of the approval from the requesters manager and the </w:t>
      </w:r>
      <w:proofErr w:type="spellStart"/>
      <w:r>
        <w:t>appropriave</w:t>
      </w:r>
      <w:proofErr w:type="spellEnd"/>
      <w:r>
        <w:t xml:space="preserve"> approval group.</w:t>
      </w:r>
    </w:p>
    <w:p w14:paraId="28138C88" w14:textId="77777777" w:rsidR="00B87F53" w:rsidRDefault="00B87F53">
      <w:pPr>
        <w:spacing w:before="0" w:after="200"/>
        <w:rPr>
          <w:rFonts w:cs="Cordia New (Body CS)"/>
          <w:color w:val="000000" w:themeColor="text1"/>
          <w:sz w:val="20"/>
        </w:rPr>
      </w:pPr>
      <w:r>
        <w:br w:type="page"/>
      </w:r>
    </w:p>
    <w:p w14:paraId="0C915DA9" w14:textId="74EBCF62" w:rsidR="00936CE4" w:rsidRDefault="00936CE4" w:rsidP="00502EFF">
      <w:pPr>
        <w:pStyle w:val="02TitlePageSubhead"/>
      </w:pPr>
      <w:bookmarkStart w:id="18" w:name="_Toc168241834"/>
      <w:r>
        <w:lastRenderedPageBreak/>
        <w:t>Create a Playbook for Automation</w:t>
      </w:r>
      <w:bookmarkEnd w:id="18"/>
    </w:p>
    <w:p w14:paraId="27789819" w14:textId="2D0CAC9A" w:rsidR="00001CD7" w:rsidRDefault="00001CD7" w:rsidP="00001CD7">
      <w:r>
        <w:t>In this section we will create a playbook for automation and design the approval process.</w:t>
      </w:r>
    </w:p>
    <w:p w14:paraId="6F695F4A" w14:textId="2ABE9383" w:rsidR="007B4257" w:rsidRPr="00001CD7" w:rsidRDefault="007B4257" w:rsidP="00001CD7">
      <w:r>
        <w:t xml:space="preserve">We will create a playbook that runs when the user </w:t>
      </w:r>
      <w:proofErr w:type="gramStart"/>
      <w:r>
        <w:t>request</w:t>
      </w:r>
      <w:proofErr w:type="gramEnd"/>
      <w:r>
        <w:t xml:space="preserve"> a gift card from an external store (when user select NO for the “Company store gift card?” question you created earlier.</w:t>
      </w:r>
      <w:r w:rsidR="006B3898">
        <w:br/>
      </w:r>
    </w:p>
    <w:p w14:paraId="0C46A0BE" w14:textId="5AD8BC24" w:rsidR="00936CE4" w:rsidRDefault="00062CAE" w:rsidP="00062CAE">
      <w:pPr>
        <w:pStyle w:val="Style3"/>
      </w:pPr>
      <w:r>
        <w:t xml:space="preserve">Click </w:t>
      </w:r>
      <w:r>
        <w:rPr>
          <w:b/>
          <w:bCs/>
        </w:rPr>
        <w:t>Automations</w:t>
      </w:r>
      <w:r>
        <w:t xml:space="preserve"> on the top tab section.</w:t>
      </w:r>
    </w:p>
    <w:p w14:paraId="01FBC41D" w14:textId="47B68AD8" w:rsidR="00062CAE" w:rsidRDefault="00062CAE" w:rsidP="00062CAE">
      <w:pPr>
        <w:pStyle w:val="Style3"/>
      </w:pPr>
      <w:r>
        <w:t>Clic</w:t>
      </w:r>
      <w:r w:rsidR="006B3898">
        <w:t>k</w:t>
      </w:r>
      <w:r>
        <w:t xml:space="preserve"> </w:t>
      </w:r>
      <w:r w:rsidRPr="00062CAE">
        <w:rPr>
          <w:b/>
          <w:bCs/>
        </w:rPr>
        <w:t>Create</w:t>
      </w:r>
      <w:r>
        <w:t xml:space="preserve"> </w:t>
      </w:r>
      <w:r w:rsidRPr="00062CAE">
        <w:rPr>
          <w:b/>
          <w:bCs/>
        </w:rPr>
        <w:t>a new</w:t>
      </w:r>
      <w:r>
        <w:rPr>
          <w:b/>
          <w:bCs/>
        </w:rPr>
        <w:t xml:space="preserve"> playbook</w:t>
      </w:r>
      <w:r>
        <w:t xml:space="preserve"> and name it </w:t>
      </w:r>
      <w:r w:rsidR="00D91024">
        <w:rPr>
          <w:b/>
          <w:bCs/>
        </w:rPr>
        <w:t>A</w:t>
      </w:r>
      <w:r>
        <w:rPr>
          <w:b/>
          <w:bCs/>
        </w:rPr>
        <w:t xml:space="preserve">pprove internal gift </w:t>
      </w:r>
      <w:proofErr w:type="gramStart"/>
      <w:r>
        <w:rPr>
          <w:b/>
          <w:bCs/>
        </w:rPr>
        <w:t>cards</w:t>
      </w:r>
      <w:proofErr w:type="gramEnd"/>
    </w:p>
    <w:p w14:paraId="3B451F7F" w14:textId="42DAB183" w:rsidR="00F955E8" w:rsidRPr="00021275" w:rsidRDefault="007B4257" w:rsidP="00021275">
      <w:pPr>
        <w:pStyle w:val="Style3"/>
        <w:rPr>
          <w:b/>
          <w:bCs/>
        </w:rPr>
      </w:pPr>
      <w:r>
        <w:t xml:space="preserve">In the Create playbook popup, scroll down to </w:t>
      </w:r>
      <w:r>
        <w:rPr>
          <w:b/>
          <w:bCs/>
        </w:rPr>
        <w:t>Filter conditions</w:t>
      </w:r>
      <w:r>
        <w:t xml:space="preserve"> and click </w:t>
      </w:r>
      <w:r>
        <w:rPr>
          <w:b/>
          <w:bCs/>
        </w:rPr>
        <w:t>+ Add conditions</w:t>
      </w:r>
      <w:r>
        <w:t>.</w:t>
      </w:r>
      <w:r>
        <w:br/>
      </w:r>
      <w:r w:rsidR="00F955E8">
        <w:t xml:space="preserve">In the </w:t>
      </w:r>
      <w:r w:rsidR="00F955E8">
        <w:rPr>
          <w:b/>
          <w:bCs/>
        </w:rPr>
        <w:t>Select field</w:t>
      </w:r>
      <w:r w:rsidR="00F955E8">
        <w:t xml:space="preserve"> popup for the filter conditions, click and scroll to the bottom to </w:t>
      </w:r>
      <w:r w:rsidR="00F955E8">
        <w:rPr>
          <w:b/>
          <w:bCs/>
        </w:rPr>
        <w:t>Questions.</w:t>
      </w:r>
      <w:r w:rsidR="00F955E8">
        <w:rPr>
          <w:b/>
          <w:bCs/>
        </w:rPr>
        <w:br/>
      </w:r>
      <w:r w:rsidR="00F955E8">
        <w:t>You can then either type, next to the magnifying glass, what you’re looking for (Hint: gift card) or scroll down to it on the right hand side.</w:t>
      </w:r>
      <w:r w:rsidR="00F955E8">
        <w:br/>
      </w:r>
      <w:r w:rsidR="00F955E8" w:rsidRPr="00F955E8">
        <w:rPr>
          <w:noProof/>
        </w:rPr>
        <w:drawing>
          <wp:inline distT="0" distB="0" distL="0" distR="0" wp14:anchorId="7BE94ED7" wp14:editId="53E52D13">
            <wp:extent cx="3485276" cy="1673261"/>
            <wp:effectExtent l="38100" t="38100" r="83820" b="92075"/>
            <wp:docPr id="19905711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571157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52773" cy="17056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F955E8">
        <w:br/>
        <w:t xml:space="preserve">Select </w:t>
      </w:r>
      <w:r w:rsidR="00F955E8">
        <w:rPr>
          <w:b/>
          <w:bCs/>
        </w:rPr>
        <w:t>Company store gift card</w:t>
      </w:r>
    </w:p>
    <w:p w14:paraId="7CBA6D00" w14:textId="6C2E2F55" w:rsidR="007B4257" w:rsidRDefault="00F955E8" w:rsidP="003D1618">
      <w:pPr>
        <w:pStyle w:val="Style3"/>
      </w:pPr>
      <w:r>
        <w:t xml:space="preserve">Next select </w:t>
      </w:r>
      <w:r>
        <w:rPr>
          <w:b/>
          <w:bCs/>
        </w:rPr>
        <w:t>is</w:t>
      </w:r>
      <w:r>
        <w:t xml:space="preserve"> as a selector in the middle popup and </w:t>
      </w:r>
      <w:r w:rsidR="003D1618">
        <w:rPr>
          <w:b/>
          <w:bCs/>
        </w:rPr>
        <w:t>Yes</w:t>
      </w:r>
      <w:r>
        <w:t xml:space="preserve"> in the last </w:t>
      </w:r>
      <w:r w:rsidRPr="00F955E8">
        <w:rPr>
          <w:i/>
          <w:iCs/>
        </w:rPr>
        <w:t>(Enter value)</w:t>
      </w:r>
      <w:r>
        <w:t>.</w:t>
      </w:r>
      <w:r w:rsidR="003D1618">
        <w:br/>
      </w:r>
      <w:r w:rsidR="003D1618" w:rsidRPr="003D1618">
        <w:rPr>
          <w:noProof/>
        </w:rPr>
        <w:drawing>
          <wp:inline distT="0" distB="0" distL="0" distR="0" wp14:anchorId="6D0D4FE8" wp14:editId="3D86B5DE">
            <wp:extent cx="3522980" cy="847308"/>
            <wp:effectExtent l="38100" t="38100" r="83820" b="92710"/>
            <wp:docPr id="320389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38955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26658" cy="87224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>
        <w:br/>
        <w:t>Note: Due to a UI-glitch in the Lab instances, you will not see that you selected “</w:t>
      </w:r>
      <w:r w:rsidR="003D1618">
        <w:t>Yes</w:t>
      </w:r>
      <w:r>
        <w:t xml:space="preserve">” in the last </w:t>
      </w:r>
      <w:proofErr w:type="spellStart"/>
      <w:r>
        <w:t>poup</w:t>
      </w:r>
      <w:proofErr w:type="spellEnd"/>
      <w:r>
        <w:t xml:space="preserve"> – it will show “Enter value” </w:t>
      </w:r>
      <w:proofErr w:type="spellStart"/>
      <w:r>
        <w:t>reglardless</w:t>
      </w:r>
      <w:proofErr w:type="spellEnd"/>
      <w:r>
        <w:t xml:space="preserve"> of what you choose. Don’t worry, your selection is still made.</w:t>
      </w:r>
      <w:r>
        <w:br/>
      </w:r>
      <w:r w:rsidRPr="00F955E8">
        <w:rPr>
          <w:noProof/>
        </w:rPr>
        <w:drawing>
          <wp:inline distT="0" distB="0" distL="0" distR="0" wp14:anchorId="17633FEF" wp14:editId="3F8ADD44">
            <wp:extent cx="3971838" cy="405090"/>
            <wp:effectExtent l="38100" t="38100" r="80010" b="90805"/>
            <wp:docPr id="2075515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5158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1241" cy="4346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  <w:r w:rsidR="006B3898">
        <w:br/>
      </w:r>
    </w:p>
    <w:p w14:paraId="27C5A8D8" w14:textId="5C87320D" w:rsidR="00F955E8" w:rsidRDefault="00F955E8" w:rsidP="007B4257">
      <w:pPr>
        <w:pStyle w:val="Style3"/>
      </w:pPr>
      <w:r>
        <w:t xml:space="preserve">Click </w:t>
      </w:r>
      <w:r w:rsidR="003D1618">
        <w:rPr>
          <w:b/>
          <w:bCs/>
        </w:rPr>
        <w:t>Create</w:t>
      </w:r>
      <w:r>
        <w:t>!</w:t>
      </w:r>
    </w:p>
    <w:p w14:paraId="28456E7F" w14:textId="77777777" w:rsidR="00B90F0D" w:rsidRDefault="00B90F0D">
      <w:pPr>
        <w:spacing w:before="0" w:after="200"/>
      </w:pPr>
    </w:p>
    <w:p w14:paraId="5A022BC1" w14:textId="418CFBBF" w:rsidR="00B90F0D" w:rsidRDefault="006B3898" w:rsidP="00B90F0D">
      <w:pPr>
        <w:spacing w:before="0" w:after="200"/>
      </w:pPr>
      <w:r>
        <w:lastRenderedPageBreak/>
        <w:t>You</w:t>
      </w:r>
      <w:r w:rsidR="00B90F0D">
        <w:t xml:space="preserve"> have now created a Playbook that triggers when it’s needed. Our next step is to define the actions we want. The </w:t>
      </w:r>
      <w:r w:rsidR="00B90F0D">
        <w:rPr>
          <w:b/>
          <w:bCs/>
        </w:rPr>
        <w:t>Fulfillment steps</w:t>
      </w:r>
      <w:r w:rsidR="00B90F0D" w:rsidRPr="00B90F0D">
        <w:t>.</w:t>
      </w:r>
    </w:p>
    <w:p w14:paraId="159A68D8" w14:textId="78F83A3B" w:rsidR="0040023B" w:rsidRDefault="0040023B" w:rsidP="00B90F0D">
      <w:pPr>
        <w:spacing w:before="0" w:after="200"/>
      </w:pPr>
      <w:r>
        <w:t xml:space="preserve">We will now create steps to request approval from the requesters </w:t>
      </w:r>
      <w:proofErr w:type="gramStart"/>
      <w:r>
        <w:t>manager</w:t>
      </w:r>
      <w:proofErr w:type="gramEnd"/>
    </w:p>
    <w:p w14:paraId="5F1A14C0" w14:textId="762AAF26" w:rsidR="007B4257" w:rsidRDefault="00962CF3">
      <w:pPr>
        <w:spacing w:before="0" w:after="200"/>
      </w:pPr>
      <w:r>
        <w:t xml:space="preserve">The </w:t>
      </w:r>
      <w:r w:rsidR="006B3898">
        <w:t>middle</w:t>
      </w:r>
      <w:r>
        <w:t xml:space="preserve"> box </w:t>
      </w:r>
      <w:r>
        <w:rPr>
          <w:b/>
          <w:bCs/>
        </w:rPr>
        <w:t>Fulfillment steps</w:t>
      </w:r>
      <w:r>
        <w:t xml:space="preserve"> will contain your logics.</w:t>
      </w:r>
    </w:p>
    <w:p w14:paraId="1CEB1DB7" w14:textId="2C075950" w:rsidR="00962CF3" w:rsidRDefault="00962CF3">
      <w:pPr>
        <w:spacing w:before="0" w:after="200"/>
      </w:pPr>
      <w:r>
        <w:t>Since Creator Studio is all about simplicity, the user is limited to</w:t>
      </w:r>
      <w:r w:rsidR="00D11AEE">
        <w:t xml:space="preserve"> one fulfillment step. More advanced playbooks can be built using </w:t>
      </w:r>
      <w:r w:rsidR="00D11AEE">
        <w:rPr>
          <w:b/>
          <w:bCs/>
        </w:rPr>
        <w:t>Workflow Studio</w:t>
      </w:r>
      <w:r w:rsidR="00D11AEE">
        <w:t xml:space="preserve"> but, that’s for another lab.</w:t>
      </w:r>
    </w:p>
    <w:p w14:paraId="049BFAD3" w14:textId="0F74EB92" w:rsidR="00D11AEE" w:rsidRPr="00D11AEE" w:rsidRDefault="00D11AEE">
      <w:pPr>
        <w:spacing w:before="0" w:after="200"/>
      </w:pPr>
      <w:r>
        <w:rPr>
          <w:b/>
          <w:bCs/>
        </w:rPr>
        <w:t>Note:</w:t>
      </w:r>
      <w:r>
        <w:t xml:space="preserve"> When you open a popup in this view to add or configure steps, your work is saved as soon as you click </w:t>
      </w:r>
      <w:r>
        <w:rPr>
          <w:b/>
          <w:bCs/>
        </w:rPr>
        <w:t>Save and close</w:t>
      </w:r>
      <w:r>
        <w:t xml:space="preserve"> in the popups shown. </w:t>
      </w:r>
    </w:p>
    <w:p w14:paraId="501744CF" w14:textId="130E4E7F" w:rsidR="003567BE" w:rsidRPr="006B3898" w:rsidRDefault="0040023B">
      <w:pPr>
        <w:spacing w:before="0" w:after="200"/>
      </w:pPr>
      <w:r w:rsidRPr="0040023B">
        <w:rPr>
          <w:noProof/>
        </w:rPr>
        <w:drawing>
          <wp:inline distT="0" distB="0" distL="0" distR="0" wp14:anchorId="0762CEFC" wp14:editId="2CB3D7D0">
            <wp:extent cx="3040962" cy="1508312"/>
            <wp:effectExtent l="38100" t="38100" r="83820" b="92075"/>
            <wp:docPr id="1130569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6975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35172" cy="16046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271E252" w14:textId="6170472B" w:rsidR="0040023B" w:rsidRDefault="006B3898" w:rsidP="0040023B">
      <w:pPr>
        <w:pStyle w:val="Style3"/>
      </w:pPr>
      <w:r w:rsidRPr="006B3898">
        <w:rPr>
          <w:noProof/>
        </w:rPr>
        <w:drawing>
          <wp:anchor distT="0" distB="0" distL="114300" distR="114300" simplePos="0" relativeHeight="251670528" behindDoc="0" locked="0" layoutInCell="1" allowOverlap="1" wp14:anchorId="3EA7FBA3" wp14:editId="6945A447">
            <wp:simplePos x="0" y="0"/>
            <wp:positionH relativeFrom="column">
              <wp:posOffset>4516755</wp:posOffset>
            </wp:positionH>
            <wp:positionV relativeFrom="paragraph">
              <wp:posOffset>38100</wp:posOffset>
            </wp:positionV>
            <wp:extent cx="727710" cy="915035"/>
            <wp:effectExtent l="38100" t="38100" r="85090" b="88265"/>
            <wp:wrapSquare wrapText="left"/>
            <wp:docPr id="1604896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8967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7710" cy="915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B3898">
        <w:rPr>
          <w:noProof/>
        </w:rPr>
        <w:drawing>
          <wp:anchor distT="0" distB="0" distL="114300" distR="114300" simplePos="0" relativeHeight="251669504" behindDoc="0" locked="0" layoutInCell="1" allowOverlap="1" wp14:anchorId="264CCBDD" wp14:editId="2FBC1F45">
            <wp:simplePos x="0" y="0"/>
            <wp:positionH relativeFrom="column">
              <wp:posOffset>5363733</wp:posOffset>
            </wp:positionH>
            <wp:positionV relativeFrom="paragraph">
              <wp:posOffset>38100</wp:posOffset>
            </wp:positionV>
            <wp:extent cx="728980" cy="915035"/>
            <wp:effectExtent l="38100" t="38100" r="83820" b="88265"/>
            <wp:wrapSquare wrapText="left"/>
            <wp:docPr id="704095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09504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8980" cy="91503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23B">
        <w:t xml:space="preserve">Click the </w:t>
      </w:r>
      <w:r w:rsidR="0040023B" w:rsidRPr="0040023B">
        <w:rPr>
          <w:b/>
          <w:bCs/>
        </w:rPr>
        <w:t>Blue +</w:t>
      </w:r>
      <w:r w:rsidR="0040023B">
        <w:t xml:space="preserve"> to add a new step.</w:t>
      </w:r>
      <w:r w:rsidR="0040023B">
        <w:br/>
        <w:t>You then get two options.</w:t>
      </w:r>
      <w:r w:rsidR="0040023B">
        <w:br/>
        <w:t xml:space="preserve">The top </w:t>
      </w:r>
      <w:proofErr w:type="spellStart"/>
      <w:r w:rsidR="0040023B">
        <w:rPr>
          <w:b/>
          <w:bCs/>
        </w:rPr>
        <w:t>Romb</w:t>
      </w:r>
      <w:proofErr w:type="spellEnd"/>
      <w:r w:rsidR="0040023B">
        <w:t xml:space="preserve"> symbol creates a </w:t>
      </w:r>
      <w:r w:rsidR="0040023B">
        <w:rPr>
          <w:b/>
          <w:bCs/>
        </w:rPr>
        <w:t xml:space="preserve">Decision activity </w:t>
      </w:r>
      <w:r w:rsidR="0040023B">
        <w:t>(if/then)</w:t>
      </w:r>
      <w:r w:rsidR="0040023B">
        <w:br/>
        <w:t xml:space="preserve">The bottom </w:t>
      </w:r>
      <w:proofErr w:type="gramStart"/>
      <w:r w:rsidR="0040023B">
        <w:rPr>
          <w:b/>
          <w:bCs/>
        </w:rPr>
        <w:t>Square</w:t>
      </w:r>
      <w:proofErr w:type="gramEnd"/>
      <w:r w:rsidR="0040023B">
        <w:t xml:space="preserve"> symbol adds an activity.</w:t>
      </w:r>
      <w:r w:rsidR="00021275">
        <w:t xml:space="preserve"> </w:t>
      </w:r>
      <w:r w:rsidR="0040023B">
        <w:t xml:space="preserve">Click the bottom </w:t>
      </w:r>
      <w:r w:rsidR="0040023B">
        <w:rPr>
          <w:b/>
          <w:bCs/>
        </w:rPr>
        <w:t>Square</w:t>
      </w:r>
      <w:r w:rsidR="0040023B">
        <w:t xml:space="preserve"> to add an activity.</w:t>
      </w:r>
      <w:r>
        <w:br/>
      </w:r>
    </w:p>
    <w:p w14:paraId="51E1C75D" w14:textId="7CC0EEC2" w:rsidR="0052745D" w:rsidRDefault="0040023B" w:rsidP="0040023B">
      <w:pPr>
        <w:pStyle w:val="Style3"/>
      </w:pPr>
      <w:r>
        <w:t xml:space="preserve">In the popup shown, choose to add a </w:t>
      </w:r>
      <w:r>
        <w:rPr>
          <w:b/>
          <w:bCs/>
        </w:rPr>
        <w:t>Request approval</w:t>
      </w:r>
      <w:r>
        <w:t xml:space="preserve"> activity.</w:t>
      </w:r>
      <w:r>
        <w:br/>
      </w:r>
      <w:r w:rsidRPr="0040023B">
        <w:rPr>
          <w:noProof/>
        </w:rPr>
        <w:drawing>
          <wp:inline distT="0" distB="0" distL="0" distR="0" wp14:anchorId="3598CFDB" wp14:editId="79C528C5">
            <wp:extent cx="2487830" cy="2059641"/>
            <wp:effectExtent l="38100" t="38100" r="90805" b="86995"/>
            <wp:docPr id="1302779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7791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11939" cy="20796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FA1CCB" w14:textId="668A099F" w:rsidR="0040023B" w:rsidRPr="0052745D" w:rsidRDefault="0052745D" w:rsidP="0052745D">
      <w:pPr>
        <w:spacing w:before="0" w:after="200"/>
        <w:rPr>
          <w:rFonts w:cs="Cordia New (Body CS)"/>
          <w:color w:val="000000" w:themeColor="text1"/>
          <w:sz w:val="20"/>
        </w:rPr>
      </w:pPr>
      <w:r>
        <w:br w:type="page"/>
      </w:r>
    </w:p>
    <w:p w14:paraId="7DBAB00E" w14:textId="61842B22" w:rsidR="00514B5E" w:rsidRPr="007D4DB2" w:rsidRDefault="0052745D" w:rsidP="0040023B">
      <w:pPr>
        <w:pStyle w:val="Style3"/>
      </w:pPr>
      <w:r w:rsidRPr="0052745D">
        <w:rPr>
          <w:b/>
          <w:bCs/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7F8CC9B6" wp14:editId="4AEEF0FA">
            <wp:simplePos x="0" y="0"/>
            <wp:positionH relativeFrom="column">
              <wp:posOffset>4245610</wp:posOffset>
            </wp:positionH>
            <wp:positionV relativeFrom="paragraph">
              <wp:posOffset>38100</wp:posOffset>
            </wp:positionV>
            <wp:extent cx="2317750" cy="3507105"/>
            <wp:effectExtent l="38100" t="38100" r="95250" b="86995"/>
            <wp:wrapSquare wrapText="left"/>
            <wp:docPr id="2145291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91249" name=""/>
                    <pic:cNvPicPr/>
                  </pic:nvPicPr>
                  <pic:blipFill rotWithShape="1">
                    <a:blip r:embed="rId31"/>
                    <a:srcRect l="62511" t="9260"/>
                    <a:stretch/>
                  </pic:blipFill>
                  <pic:spPr bwMode="auto">
                    <a:xfrm>
                      <a:off x="0" y="0"/>
                      <a:ext cx="2317750" cy="35071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62D84E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4B5E">
        <w:t xml:space="preserve">In the properties for the </w:t>
      </w:r>
      <w:r w:rsidR="00514B5E">
        <w:rPr>
          <w:b/>
          <w:bCs/>
        </w:rPr>
        <w:t>Request approval</w:t>
      </w:r>
      <w:r w:rsidR="00514B5E">
        <w:t xml:space="preserve"> </w:t>
      </w:r>
      <w:r w:rsidR="009D2919">
        <w:t>activity</w:t>
      </w:r>
      <w:r w:rsidR="00514B5E">
        <w:t xml:space="preserve">, </w:t>
      </w:r>
      <w:r w:rsidR="009D2919">
        <w:t xml:space="preserve">update the Name to </w:t>
      </w:r>
      <w:r w:rsidR="009D2919">
        <w:rPr>
          <w:b/>
          <w:bCs/>
        </w:rPr>
        <w:t xml:space="preserve">Request manager </w:t>
      </w:r>
      <w:r w:rsidR="009D2919" w:rsidRPr="009D2919">
        <w:rPr>
          <w:b/>
          <w:bCs/>
        </w:rPr>
        <w:t>approval</w:t>
      </w:r>
      <w:r w:rsidR="009D2919">
        <w:t xml:space="preserve"> and </w:t>
      </w:r>
      <w:r w:rsidR="00514B5E" w:rsidRPr="009D2919">
        <w:t>select</w:t>
      </w:r>
      <w:r w:rsidR="00514B5E">
        <w:t xml:space="preserve"> the checkbox for </w:t>
      </w:r>
      <w:r w:rsidR="00514B5E">
        <w:rPr>
          <w:b/>
          <w:bCs/>
        </w:rPr>
        <w:t>Requestor’s manager</w:t>
      </w:r>
      <w:r w:rsidR="00514B5E">
        <w:t>.</w:t>
      </w:r>
      <w:r w:rsidR="00514B5E">
        <w:br/>
        <w:t xml:space="preserve">Click </w:t>
      </w:r>
      <w:r w:rsidR="00514B5E">
        <w:rPr>
          <w:b/>
          <w:bCs/>
        </w:rPr>
        <w:t>Save and close.</w:t>
      </w:r>
      <w:r>
        <w:rPr>
          <w:b/>
          <w:bCs/>
        </w:rPr>
        <w:br/>
      </w:r>
    </w:p>
    <w:p w14:paraId="3A458546" w14:textId="1087C4A7" w:rsidR="007D4DB2" w:rsidRPr="009D2919" w:rsidRDefault="007D4DB2" w:rsidP="0040023B">
      <w:pPr>
        <w:pStyle w:val="Style3"/>
      </w:pPr>
      <w:r>
        <w:t xml:space="preserve">In the top right of your screen, click </w:t>
      </w:r>
      <w:r>
        <w:rPr>
          <w:b/>
          <w:bCs/>
        </w:rPr>
        <w:t>Activate</w:t>
      </w:r>
      <w:r>
        <w:t xml:space="preserve"> to make the new Playbook active for all new requests.</w:t>
      </w:r>
      <w:r>
        <w:br/>
      </w:r>
      <w:r w:rsidRPr="007D4DB2">
        <w:rPr>
          <w:noProof/>
        </w:rPr>
        <w:drawing>
          <wp:inline distT="0" distB="0" distL="0" distR="0" wp14:anchorId="438FFE2E" wp14:editId="63085361">
            <wp:extent cx="1715199" cy="574125"/>
            <wp:effectExtent l="38100" t="38100" r="88265" b="86360"/>
            <wp:docPr id="1374580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58072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738436" cy="58190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B21871" w14:textId="77777777" w:rsidR="001D302D" w:rsidRDefault="001D302D" w:rsidP="007D4DB2">
      <w:pPr>
        <w:spacing w:before="0" w:after="200"/>
      </w:pPr>
    </w:p>
    <w:p w14:paraId="3F90B6A8" w14:textId="77777777" w:rsidR="0052745D" w:rsidRDefault="0052745D" w:rsidP="007D4DB2">
      <w:pPr>
        <w:spacing w:before="0" w:after="200"/>
      </w:pPr>
    </w:p>
    <w:p w14:paraId="4BE604BA" w14:textId="77777777" w:rsidR="0052745D" w:rsidRDefault="0052745D" w:rsidP="007D4DB2">
      <w:pPr>
        <w:spacing w:before="0" w:after="200"/>
      </w:pPr>
    </w:p>
    <w:p w14:paraId="77E47808" w14:textId="77777777" w:rsidR="0052745D" w:rsidRDefault="0052745D" w:rsidP="007D4DB2">
      <w:pPr>
        <w:spacing w:before="0" w:after="200"/>
      </w:pPr>
    </w:p>
    <w:p w14:paraId="5470F75F" w14:textId="77777777" w:rsidR="0052745D" w:rsidRDefault="0052745D" w:rsidP="007D4DB2">
      <w:pPr>
        <w:spacing w:before="0" w:after="200"/>
      </w:pPr>
    </w:p>
    <w:p w14:paraId="4922D579" w14:textId="77777777" w:rsidR="0052745D" w:rsidRDefault="0052745D" w:rsidP="007D4DB2">
      <w:pPr>
        <w:spacing w:before="0" w:after="200"/>
      </w:pPr>
    </w:p>
    <w:p w14:paraId="5BE6F3A7" w14:textId="77777777" w:rsidR="001D302D" w:rsidRDefault="001D302D" w:rsidP="001D302D">
      <w:pPr>
        <w:pStyle w:val="04SubheadBody"/>
      </w:pPr>
      <w:bookmarkStart w:id="19" w:name="_Toc168241835"/>
      <w:r>
        <w:t>Section Complete</w:t>
      </w:r>
      <w:bookmarkEnd w:id="19"/>
    </w:p>
    <w:p w14:paraId="461E2329" w14:textId="5F5CA608" w:rsidR="001D302D" w:rsidRDefault="001D302D" w:rsidP="001D302D">
      <w:r>
        <w:t>Congratulations, you have now created playbook automation for your request.</w:t>
      </w:r>
    </w:p>
    <w:p w14:paraId="0D37BF67" w14:textId="75E8FBFC" w:rsidR="001D302D" w:rsidRPr="00B8782C" w:rsidRDefault="001D302D" w:rsidP="001D302D">
      <w:r>
        <w:t>Next, let’s review the workspace used to fulfill the requests.</w:t>
      </w:r>
    </w:p>
    <w:p w14:paraId="260D86FA" w14:textId="0C661587" w:rsidR="00AB7D77" w:rsidRDefault="00AB7D77">
      <w:pPr>
        <w:spacing w:before="0" w:after="200"/>
      </w:pPr>
      <w:r>
        <w:br w:type="page"/>
      </w:r>
    </w:p>
    <w:p w14:paraId="43549045" w14:textId="7B6EF4E2" w:rsidR="00473C4D" w:rsidRDefault="00103039" w:rsidP="00103039">
      <w:pPr>
        <w:pStyle w:val="03SubheadBodyTitle"/>
      </w:pPr>
      <w:r>
        <w:lastRenderedPageBreak/>
        <w:t xml:space="preserve">Review the “Forms submissions” </w:t>
      </w:r>
      <w:proofErr w:type="gramStart"/>
      <w:r>
        <w:t>section</w:t>
      </w:r>
      <w:proofErr w:type="gramEnd"/>
    </w:p>
    <w:p w14:paraId="7B82502D" w14:textId="3C5865BB" w:rsidR="00103039" w:rsidRDefault="00103039" w:rsidP="00103039">
      <w:r>
        <w:t>For applications created in Creator Studio, there is a common workspace called “Request app workspace”. Process users, fulfillers, use this workspace to work on the tasks created in the various applications created in Creator Studio. Access to a certain process is provided by roles created by Creator Studio.</w:t>
      </w:r>
    </w:p>
    <w:p w14:paraId="4832C46A" w14:textId="534FC31E" w:rsidR="008D7994" w:rsidRDefault="00103039" w:rsidP="005C2454">
      <w:r>
        <w:t>The last part to review and configure is the section for your process in the common Request app workspace.</w:t>
      </w:r>
      <w:r w:rsidR="0043050C">
        <w:br/>
      </w:r>
    </w:p>
    <w:p w14:paraId="3765736B" w14:textId="02CC5F41" w:rsidR="0022622A" w:rsidRDefault="008D7994" w:rsidP="005C2454">
      <w:pPr>
        <w:pStyle w:val="Style3"/>
      </w:pPr>
      <w:r>
        <w:t xml:space="preserve">Click </w:t>
      </w:r>
      <w:r w:rsidRPr="0043050C">
        <w:rPr>
          <w:b/>
          <w:bCs/>
        </w:rPr>
        <w:t>Form submissions</w:t>
      </w:r>
      <w:r>
        <w:t xml:space="preserve"> in the top center of Creator Studio.</w:t>
      </w:r>
      <w:r w:rsidR="0043050C">
        <w:br/>
      </w:r>
    </w:p>
    <w:p w14:paraId="6C385083" w14:textId="69153A9E" w:rsidR="008D7994" w:rsidRDefault="0022622A" w:rsidP="005C2454">
      <w:r>
        <w:t>This view allows you to configure the view your process users will use to work on individual records</w:t>
      </w:r>
      <w:r w:rsidR="005C2454">
        <w:t>.</w:t>
      </w:r>
    </w:p>
    <w:p w14:paraId="5B7935F0" w14:textId="5C351B35" w:rsidR="005C2454" w:rsidRDefault="005C2454" w:rsidP="005C2454">
      <w:r>
        <w:t xml:space="preserve">The </w:t>
      </w:r>
      <w:proofErr w:type="gramStart"/>
      <w:r>
        <w:t>left hand</w:t>
      </w:r>
      <w:proofErr w:type="gramEnd"/>
      <w:r>
        <w:t xml:space="preserve"> column provides a few pre-configured list filters for the records and table created for your process. Clicking “Add filtered list” you can add more options for your users.</w:t>
      </w:r>
    </w:p>
    <w:p w14:paraId="47643C43" w14:textId="69C216F5" w:rsidR="005C2454" w:rsidRDefault="005C2454" w:rsidP="005C2454">
      <w:r>
        <w:t xml:space="preserve">The center previews the list view and on the </w:t>
      </w:r>
      <w:proofErr w:type="gramStart"/>
      <w:r>
        <w:t>right hand</w:t>
      </w:r>
      <w:proofErr w:type="gramEnd"/>
      <w:r>
        <w:t xml:space="preserve"> side you configure both the selected list from the left column and the shown table columns previewed in the center view.</w:t>
      </w:r>
    </w:p>
    <w:p w14:paraId="043C03A9" w14:textId="231D1A75" w:rsidR="00375CB4" w:rsidRDefault="008D7994" w:rsidP="008D7994">
      <w:pPr>
        <w:pStyle w:val="Style3"/>
        <w:numPr>
          <w:ilvl w:val="0"/>
          <w:numId w:val="0"/>
        </w:numPr>
        <w:ind w:left="360" w:hanging="360"/>
      </w:pPr>
      <w:r w:rsidRPr="008D7994">
        <w:rPr>
          <w:noProof/>
        </w:rPr>
        <w:drawing>
          <wp:inline distT="0" distB="0" distL="0" distR="0" wp14:anchorId="065F5978" wp14:editId="7FBA4744">
            <wp:extent cx="3398436" cy="2123936"/>
            <wp:effectExtent l="38100" t="38100" r="94615" b="86360"/>
            <wp:docPr id="6864047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047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71518" cy="216961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3A7014" w14:textId="77777777" w:rsidR="00F03780" w:rsidRDefault="00F03780" w:rsidP="008D7994">
      <w:pPr>
        <w:pStyle w:val="Style3"/>
        <w:numPr>
          <w:ilvl w:val="0"/>
          <w:numId w:val="0"/>
        </w:numPr>
        <w:ind w:left="360" w:hanging="360"/>
      </w:pPr>
    </w:p>
    <w:p w14:paraId="494491DF" w14:textId="49E47D12" w:rsidR="00F03780" w:rsidRDefault="00F03780" w:rsidP="008D7994">
      <w:pPr>
        <w:pStyle w:val="Style3"/>
        <w:numPr>
          <w:ilvl w:val="0"/>
          <w:numId w:val="0"/>
        </w:numPr>
        <w:ind w:left="360" w:hanging="360"/>
      </w:pPr>
      <w:r>
        <w:t>We will not make any changes to this view in this lab.</w:t>
      </w:r>
    </w:p>
    <w:p w14:paraId="5F5A4759" w14:textId="77777777" w:rsidR="006F0CE8" w:rsidRDefault="006F0CE8" w:rsidP="006F0CE8">
      <w:pPr>
        <w:pStyle w:val="04SubheadBody"/>
      </w:pPr>
      <w:r>
        <w:t>Section Complete</w:t>
      </w:r>
    </w:p>
    <w:p w14:paraId="25701087" w14:textId="690B1130" w:rsidR="006F0CE8" w:rsidRDefault="006F0CE8" w:rsidP="006F0CE8">
      <w:r>
        <w:t>Congratulations, you have now reviewed the</w:t>
      </w:r>
      <w:r w:rsidR="001A243D">
        <w:t xml:space="preserve"> Workspace for your process</w:t>
      </w:r>
      <w:r>
        <w:t>.</w:t>
      </w:r>
    </w:p>
    <w:p w14:paraId="2D204CAF" w14:textId="77777777" w:rsidR="00502EFF" w:rsidRDefault="001A243D" w:rsidP="00502EFF">
      <w:r>
        <w:t>Now, let’s give it a quick try.</w:t>
      </w:r>
    </w:p>
    <w:p w14:paraId="1887C383" w14:textId="2762B872" w:rsidR="00502EFF" w:rsidRDefault="00502EFF" w:rsidP="006A411B">
      <w:pPr>
        <w:pStyle w:val="02TitlePageSubhead"/>
      </w:pPr>
      <w:r>
        <w:lastRenderedPageBreak/>
        <w:t xml:space="preserve">Test your </w:t>
      </w:r>
      <w:proofErr w:type="gramStart"/>
      <w:r>
        <w:t>application</w:t>
      </w:r>
      <w:proofErr w:type="gramEnd"/>
    </w:p>
    <w:p w14:paraId="6AB52FBC" w14:textId="4EDBCFBF" w:rsidR="00002994" w:rsidRDefault="00002994" w:rsidP="00002994">
      <w:pPr>
        <w:pStyle w:val="03SubheadBodyTitle"/>
      </w:pPr>
      <w:r>
        <w:t>Publish the Catalog Item</w:t>
      </w:r>
    </w:p>
    <w:p w14:paraId="3F87DC7E" w14:textId="0379977C" w:rsidR="00502EFF" w:rsidRDefault="00502EFF" w:rsidP="00502EFF">
      <w:r>
        <w:t xml:space="preserve">To test the application and process, we need to view the Catalog Item we </w:t>
      </w:r>
      <w:proofErr w:type="gramStart"/>
      <w:r>
        <w:t>created</w:t>
      </w:r>
      <w:proofErr w:type="gramEnd"/>
      <w:r>
        <w:t xml:space="preserve"> and we will need to test the Workspace.</w:t>
      </w:r>
    </w:p>
    <w:p w14:paraId="740CFDCB" w14:textId="34315310" w:rsidR="00002994" w:rsidRDefault="00002994" w:rsidP="00502EFF">
      <w:r w:rsidRPr="00002994">
        <w:drawing>
          <wp:anchor distT="0" distB="0" distL="114300" distR="114300" simplePos="0" relativeHeight="251679744" behindDoc="0" locked="0" layoutInCell="1" allowOverlap="1" wp14:anchorId="508A4711" wp14:editId="21A72FB5">
            <wp:simplePos x="0" y="0"/>
            <wp:positionH relativeFrom="column">
              <wp:posOffset>3473363</wp:posOffset>
            </wp:positionH>
            <wp:positionV relativeFrom="paragraph">
              <wp:posOffset>247781</wp:posOffset>
            </wp:positionV>
            <wp:extent cx="1800000" cy="752400"/>
            <wp:effectExtent l="38100" t="38100" r="92710" b="86360"/>
            <wp:wrapSquare wrapText="left"/>
            <wp:docPr id="2108544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544361" name=""/>
                    <pic:cNvPicPr/>
                  </pic:nvPicPr>
                  <pic:blipFill rotWithShape="1">
                    <a:blip r:embed="rId34"/>
                    <a:srcRect l="79139" b="86074"/>
                    <a:stretch/>
                  </pic:blipFill>
                  <pic:spPr bwMode="auto">
                    <a:xfrm>
                      <a:off x="0" y="0"/>
                      <a:ext cx="1800000" cy="752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D8226C" w14:textId="6CC74866" w:rsidR="00002994" w:rsidRDefault="00002994" w:rsidP="00002994">
      <w:pPr>
        <w:pStyle w:val="Style3"/>
      </w:pPr>
      <w:r>
        <w:t xml:space="preserve">Go back to the </w:t>
      </w:r>
      <w:r>
        <w:rPr>
          <w:b/>
          <w:bCs/>
        </w:rPr>
        <w:t xml:space="preserve">Request </w:t>
      </w:r>
      <w:proofErr w:type="gramStart"/>
      <w:r>
        <w:rPr>
          <w:b/>
          <w:bCs/>
        </w:rPr>
        <w:t>forms</w:t>
      </w:r>
      <w:proofErr w:type="gramEnd"/>
      <w:r>
        <w:t xml:space="preserve"> view and click the </w:t>
      </w:r>
      <w:r>
        <w:rPr>
          <w:b/>
          <w:bCs/>
        </w:rPr>
        <w:t>Mark as ready</w:t>
      </w:r>
      <w:r>
        <w:t xml:space="preserve"> button top right.</w:t>
      </w:r>
      <w:r>
        <w:br/>
      </w:r>
    </w:p>
    <w:p w14:paraId="09D7AA3B" w14:textId="77777777" w:rsidR="00502EFF" w:rsidRDefault="00502EFF" w:rsidP="00502EFF"/>
    <w:p w14:paraId="02A981C3" w14:textId="057C0FDF" w:rsidR="00002994" w:rsidRDefault="00002994" w:rsidP="00502EFF">
      <w:r>
        <w:t>Note: This action will “publish” your Catalog Item in the development instance you are working in. Doing so will enable us to test it!</w:t>
      </w:r>
    </w:p>
    <w:p w14:paraId="3B42957F" w14:textId="77777777" w:rsidR="008F65A6" w:rsidRDefault="008F65A6" w:rsidP="00502EFF"/>
    <w:p w14:paraId="103B8F3C" w14:textId="69673D30" w:rsidR="0043050C" w:rsidRDefault="00097CB9" w:rsidP="00097CB9">
      <w:r>
        <w:t xml:space="preserve">We will now </w:t>
      </w:r>
      <w:r>
        <w:rPr>
          <w:b/>
          <w:bCs/>
        </w:rPr>
        <w:t>impersonate</w:t>
      </w:r>
      <w:r>
        <w:t xml:space="preserve"> another </w:t>
      </w:r>
      <w:proofErr w:type="gramStart"/>
      <w:r>
        <w:t>user,</w:t>
      </w:r>
      <w:proofErr w:type="gramEnd"/>
      <w:r>
        <w:t xml:space="preserve"> remember we have built this using an admin persona.</w:t>
      </w:r>
    </w:p>
    <w:p w14:paraId="0AECB480" w14:textId="38A342F7" w:rsidR="00D913A4" w:rsidRDefault="00D17E35" w:rsidP="00097CB9">
      <w:r w:rsidRPr="00097CB9">
        <w:rPr>
          <w:noProof/>
        </w:rPr>
        <w:drawing>
          <wp:anchor distT="0" distB="0" distL="114300" distR="114300" simplePos="0" relativeHeight="251676672" behindDoc="0" locked="0" layoutInCell="1" allowOverlap="1" wp14:anchorId="1431CD6C" wp14:editId="74B07B7F">
            <wp:simplePos x="0" y="0"/>
            <wp:positionH relativeFrom="column">
              <wp:posOffset>5050790</wp:posOffset>
            </wp:positionH>
            <wp:positionV relativeFrom="paragraph">
              <wp:posOffset>283941</wp:posOffset>
            </wp:positionV>
            <wp:extent cx="946800" cy="1274400"/>
            <wp:effectExtent l="38100" t="38100" r="94615" b="85090"/>
            <wp:wrapSquare wrapText="left"/>
            <wp:docPr id="1161981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81447" name=""/>
                    <pic:cNvPicPr/>
                  </pic:nvPicPr>
                  <pic:blipFill rotWithShape="1">
                    <a:blip r:embed="rId35"/>
                    <a:srcRect l="84700" b="67039"/>
                    <a:stretch/>
                  </pic:blipFill>
                  <pic:spPr bwMode="auto">
                    <a:xfrm>
                      <a:off x="0" y="0"/>
                      <a:ext cx="946800" cy="1274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978394" w14:textId="77777777" w:rsidR="00D913A4" w:rsidRPr="00097CB9" w:rsidRDefault="00D913A4" w:rsidP="00D913A4">
      <w:pPr>
        <w:pStyle w:val="Style3"/>
      </w:pPr>
      <w:r>
        <w:t xml:space="preserve">Click the user profile top right of the screen and choose </w:t>
      </w:r>
      <w:r>
        <w:rPr>
          <w:b/>
          <w:bCs/>
        </w:rPr>
        <w:t>Impersonate user.</w:t>
      </w:r>
    </w:p>
    <w:p w14:paraId="697FE7D5" w14:textId="03A54524" w:rsidR="00D913A4" w:rsidRDefault="00D913A4" w:rsidP="00D913A4">
      <w:pPr>
        <w:pStyle w:val="Style3"/>
      </w:pPr>
      <w:r>
        <w:t xml:space="preserve">In the </w:t>
      </w:r>
      <w:r>
        <w:rPr>
          <w:b/>
          <w:bCs/>
        </w:rPr>
        <w:t>Impersonate user</w:t>
      </w:r>
      <w:r>
        <w:t xml:space="preserve"> box, </w:t>
      </w:r>
      <w:proofErr w:type="gramStart"/>
      <w:r>
        <w:t>type</w:t>
      </w:r>
      <w:proofErr w:type="gramEnd"/>
      <w:r>
        <w:t xml:space="preserve"> and choose to impersonate the user </w:t>
      </w:r>
      <w:r>
        <w:br/>
      </w:r>
      <w:r>
        <w:rPr>
          <w:b/>
          <w:bCs/>
        </w:rPr>
        <w:t>Billie Cowley</w:t>
      </w:r>
      <w:r>
        <w:t xml:space="preserve"> – when selected, click the </w:t>
      </w:r>
      <w:r>
        <w:rPr>
          <w:b/>
          <w:bCs/>
        </w:rPr>
        <w:t>Impersonate user</w:t>
      </w:r>
      <w:r>
        <w:t xml:space="preserve"> button.</w:t>
      </w:r>
      <w:r>
        <w:rPr>
          <w:b/>
          <w:bCs/>
        </w:rPr>
        <w:br/>
      </w:r>
      <w:r w:rsidR="00D17E35">
        <w:br/>
      </w:r>
      <w:r w:rsidRPr="00097CB9">
        <w:rPr>
          <w:b/>
          <w:bCs/>
          <w:noProof/>
        </w:rPr>
        <w:drawing>
          <wp:inline distT="0" distB="0" distL="0" distR="0" wp14:anchorId="6AEDC592" wp14:editId="3EC16128">
            <wp:extent cx="2307749" cy="1754372"/>
            <wp:effectExtent l="0" t="0" r="3810" b="0"/>
            <wp:docPr id="1094167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1678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28252" cy="176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10AD0" w14:textId="77777777" w:rsidR="00D913A4" w:rsidRDefault="00D913A4" w:rsidP="00D913A4"/>
    <w:p w14:paraId="289D965B" w14:textId="77777777" w:rsidR="00D913A4" w:rsidRDefault="00D913A4" w:rsidP="00D913A4">
      <w:r>
        <w:t xml:space="preserve">Note: </w:t>
      </w:r>
      <w:r w:rsidRPr="00097CB9">
        <w:t>Everything</w:t>
      </w:r>
      <w:r>
        <w:t xml:space="preserve"> you do from now on will be “as” Billie Cowley.</w:t>
      </w:r>
    </w:p>
    <w:p w14:paraId="19CAD5F1" w14:textId="208DE2CA" w:rsidR="00097CB9" w:rsidRDefault="00F34769" w:rsidP="00D913A4">
      <w:pPr>
        <w:pStyle w:val="Style3"/>
      </w:pPr>
      <w:r w:rsidRPr="00F34769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618BAA4E" wp14:editId="13D7ADCF">
            <wp:simplePos x="0" y="0"/>
            <wp:positionH relativeFrom="column">
              <wp:posOffset>4837755</wp:posOffset>
            </wp:positionH>
            <wp:positionV relativeFrom="paragraph">
              <wp:posOffset>25075</wp:posOffset>
            </wp:positionV>
            <wp:extent cx="1159200" cy="936000"/>
            <wp:effectExtent l="38100" t="38100" r="85725" b="92710"/>
            <wp:wrapSquare wrapText="left"/>
            <wp:docPr id="1451559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559094" name=""/>
                    <pic:cNvPicPr/>
                  </pic:nvPicPr>
                  <pic:blipFill rotWithShape="1">
                    <a:blip r:embed="rId37"/>
                    <a:srcRect l="2578" t="11474" r="78696" b="65050"/>
                    <a:stretch/>
                  </pic:blipFill>
                  <pic:spPr bwMode="auto">
                    <a:xfrm>
                      <a:off x="0" y="0"/>
                      <a:ext cx="1159200" cy="936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Now, as Billie Cowley – </w:t>
      </w:r>
      <w:r w:rsidR="00097CB9">
        <w:t xml:space="preserve">In the </w:t>
      </w:r>
      <w:r w:rsidR="00097CB9">
        <w:rPr>
          <w:b/>
          <w:bCs/>
        </w:rPr>
        <w:t>All</w:t>
      </w:r>
      <w:r w:rsidR="00097CB9">
        <w:t xml:space="preserve"> menu, type and click to open </w:t>
      </w:r>
      <w:r>
        <w:rPr>
          <w:b/>
          <w:bCs/>
        </w:rPr>
        <w:t>Service Catalog</w:t>
      </w:r>
      <w:r w:rsidR="00097CB9">
        <w:t xml:space="preserve"> (</w:t>
      </w:r>
      <w:r>
        <w:t>the quickest way for us to find our catalog item and test it “live”</w:t>
      </w:r>
      <w:r w:rsidR="00097CB9">
        <w:t>).</w:t>
      </w:r>
    </w:p>
    <w:p w14:paraId="6E628487" w14:textId="7B8B0D65" w:rsidR="00F34769" w:rsidRDefault="00F34769" w:rsidP="00F34769">
      <w:pPr>
        <w:pStyle w:val="Style3"/>
        <w:numPr>
          <w:ilvl w:val="0"/>
          <w:numId w:val="0"/>
        </w:numPr>
      </w:pPr>
    </w:p>
    <w:p w14:paraId="6F28D715" w14:textId="74F7CD40" w:rsidR="00AE1BF9" w:rsidRPr="00D17E35" w:rsidRDefault="00F34769" w:rsidP="00D17E35">
      <w:pPr>
        <w:pStyle w:val="Style3"/>
      </w:pPr>
      <w:r>
        <w:t xml:space="preserve">Once in the service catalog, search for </w:t>
      </w:r>
      <w:r>
        <w:rPr>
          <w:b/>
          <w:bCs/>
        </w:rPr>
        <w:t>Gift card request</w:t>
      </w:r>
      <w:r>
        <w:t xml:space="preserve"> in the top right part of the service catalog view.</w:t>
      </w:r>
      <w:r w:rsidR="00AE1BF9">
        <w:t xml:space="preserve"> Press </w:t>
      </w:r>
      <w:r w:rsidR="00AE1BF9">
        <w:rPr>
          <w:b/>
          <w:bCs/>
        </w:rPr>
        <w:t>Enter</w:t>
      </w:r>
      <w:r w:rsidR="00AE1BF9">
        <w:t xml:space="preserve"> to search.</w:t>
      </w:r>
      <w:r>
        <w:br/>
      </w:r>
      <w:r w:rsidR="00AE1BF9" w:rsidRPr="00AE1BF9">
        <w:rPr>
          <w:noProof/>
        </w:rPr>
        <w:drawing>
          <wp:inline distT="0" distB="0" distL="0" distR="0" wp14:anchorId="4CAF5147" wp14:editId="47AD2C9A">
            <wp:extent cx="6188710" cy="1630947"/>
            <wp:effectExtent l="38100" t="38100" r="85090" b="83820"/>
            <wp:docPr id="1089746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746772" name=""/>
                    <pic:cNvPicPr/>
                  </pic:nvPicPr>
                  <pic:blipFill rotWithShape="1">
                    <a:blip r:embed="rId38"/>
                    <a:srcRect b="57867"/>
                    <a:stretch/>
                  </pic:blipFill>
                  <pic:spPr bwMode="auto">
                    <a:xfrm>
                      <a:off x="0" y="0"/>
                      <a:ext cx="6188710" cy="16309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18E0AD" w14:textId="77777777" w:rsidR="00AE1BF9" w:rsidRDefault="00AE1BF9" w:rsidP="00097CB9">
      <w:pPr>
        <w:pStyle w:val="Style3"/>
      </w:pPr>
      <w:r>
        <w:t xml:space="preserve">Click the </w:t>
      </w:r>
      <w:r>
        <w:rPr>
          <w:b/>
          <w:bCs/>
        </w:rPr>
        <w:t xml:space="preserve">Gift card request </w:t>
      </w:r>
      <w:r w:rsidRPr="00AE1BF9">
        <w:t>in the</w:t>
      </w:r>
      <w:r>
        <w:t xml:space="preserve"> search result.</w:t>
      </w:r>
      <w:r>
        <w:br/>
        <w:t>This will give you the ability to submit a test request, as Billie Cowley.</w:t>
      </w:r>
    </w:p>
    <w:p w14:paraId="1255E724" w14:textId="59959878" w:rsidR="00AE1BF9" w:rsidRPr="00AE1BF9" w:rsidRDefault="00AE1BF9" w:rsidP="00097CB9">
      <w:pPr>
        <w:pStyle w:val="Style3"/>
      </w:pPr>
      <w:r>
        <w:t>Fill out the form:</w:t>
      </w:r>
      <w:r>
        <w:br/>
        <w:t xml:space="preserve">* Company store gift card: </w:t>
      </w:r>
      <w:r>
        <w:rPr>
          <w:b/>
          <w:bCs/>
        </w:rPr>
        <w:t>Yes</w:t>
      </w:r>
      <w:r>
        <w:br/>
      </w:r>
      <w:r w:rsidRPr="00AE1BF9">
        <w:t xml:space="preserve">* </w:t>
      </w:r>
      <w:r>
        <w:t xml:space="preserve">Amount: </w:t>
      </w:r>
      <w:r>
        <w:rPr>
          <w:b/>
          <w:bCs/>
        </w:rPr>
        <w:t>100</w:t>
      </w:r>
      <w:r>
        <w:rPr>
          <w:b/>
          <w:bCs/>
        </w:rPr>
        <w:br/>
      </w:r>
      <w:r>
        <w:t xml:space="preserve">* Recipient: </w:t>
      </w:r>
      <w:r>
        <w:rPr>
          <w:b/>
          <w:bCs/>
        </w:rPr>
        <w:t>Joe Employee</w:t>
      </w:r>
      <w:r>
        <w:br/>
        <w:t xml:space="preserve">* Justification: </w:t>
      </w:r>
      <w:proofErr w:type="gramStart"/>
      <w:r w:rsidRPr="00AE1BF9">
        <w:rPr>
          <w:b/>
          <w:bCs/>
        </w:rPr>
        <w:t>Well</w:t>
      </w:r>
      <w:proofErr w:type="gramEnd"/>
      <w:r w:rsidRPr="00AE1BF9">
        <w:rPr>
          <w:b/>
          <w:bCs/>
        </w:rPr>
        <w:t xml:space="preserve"> done job!</w:t>
      </w:r>
      <w:r>
        <w:rPr>
          <w:b/>
          <w:bCs/>
        </w:rPr>
        <w:br/>
      </w:r>
      <w:r>
        <w:rPr>
          <w:b/>
          <w:bCs/>
        </w:rPr>
        <w:br/>
      </w:r>
      <w:r w:rsidRPr="00AE1BF9">
        <w:rPr>
          <w:noProof/>
        </w:rPr>
        <w:drawing>
          <wp:inline distT="0" distB="0" distL="0" distR="0" wp14:anchorId="5B071CF1" wp14:editId="2D64D4FA">
            <wp:extent cx="6188710" cy="1764632"/>
            <wp:effectExtent l="38100" t="38100" r="85090" b="90170"/>
            <wp:docPr id="1380656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656941" name=""/>
                    <pic:cNvPicPr/>
                  </pic:nvPicPr>
                  <pic:blipFill rotWithShape="1">
                    <a:blip r:embed="rId39"/>
                    <a:srcRect b="54414"/>
                    <a:stretch/>
                  </pic:blipFill>
                  <pic:spPr bwMode="auto">
                    <a:xfrm>
                      <a:off x="0" y="0"/>
                      <a:ext cx="6188710" cy="176463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AF50B" w14:textId="77777777" w:rsidR="00D7186D" w:rsidRPr="00D7186D" w:rsidRDefault="00AE1BF9" w:rsidP="00097CB9">
      <w:pPr>
        <w:pStyle w:val="Style3"/>
      </w:pPr>
      <w:r>
        <w:t xml:space="preserve">Click </w:t>
      </w:r>
      <w:r>
        <w:rPr>
          <w:b/>
          <w:bCs/>
        </w:rPr>
        <w:t>Submit</w:t>
      </w:r>
    </w:p>
    <w:p w14:paraId="6782607D" w14:textId="7CEB3D09" w:rsidR="00D7186D" w:rsidRDefault="00D7186D" w:rsidP="000225F3">
      <w:pPr>
        <w:pStyle w:val="Style3"/>
      </w:pPr>
      <w:r w:rsidRPr="00D7186D">
        <w:t>In t</w:t>
      </w:r>
      <w:r>
        <w:t xml:space="preserve">he top right user menu, click </w:t>
      </w:r>
      <w:r>
        <w:rPr>
          <w:b/>
          <w:bCs/>
        </w:rPr>
        <w:t>BC</w:t>
      </w:r>
      <w:r>
        <w:t xml:space="preserve"> (for Billie Cowley) and choose </w:t>
      </w:r>
      <w:r>
        <w:rPr>
          <w:b/>
          <w:bCs/>
        </w:rPr>
        <w:t>End impersonation</w:t>
      </w:r>
      <w:r>
        <w:t xml:space="preserve"> to go back to your admin persona.</w:t>
      </w:r>
      <w:r w:rsidR="000225F3">
        <w:br/>
      </w:r>
    </w:p>
    <w:p w14:paraId="7CF7F414" w14:textId="23798185" w:rsidR="00D17E35" w:rsidRPr="00D17E35" w:rsidRDefault="00D17E35" w:rsidP="00D7186D">
      <w:pPr>
        <w:spacing w:before="0" w:after="200"/>
      </w:pPr>
      <w:r>
        <w:t xml:space="preserve">Note: You have now submitted a request as </w:t>
      </w:r>
      <w:r>
        <w:rPr>
          <w:b/>
          <w:bCs/>
        </w:rPr>
        <w:t>Billie Cowley</w:t>
      </w:r>
      <w:r>
        <w:t>. Billie has a manager, Crystal. Back as the developer/admin persona we will try out the workspace for Creator Studio requests.</w:t>
      </w:r>
    </w:p>
    <w:p w14:paraId="645622F6" w14:textId="1810E2B5" w:rsidR="00D7186D" w:rsidRPr="00D7186D" w:rsidRDefault="00D7186D" w:rsidP="00D7186D">
      <w:pPr>
        <w:pStyle w:val="03SubheadBodyTitle"/>
      </w:pPr>
      <w:r w:rsidRPr="00D7186D">
        <w:lastRenderedPageBreak/>
        <w:t xml:space="preserve">Test the </w:t>
      </w:r>
      <w:r>
        <w:t>“</w:t>
      </w:r>
      <w:r w:rsidRPr="00D7186D">
        <w:t xml:space="preserve">Request app </w:t>
      </w:r>
      <w:proofErr w:type="gramStart"/>
      <w:r w:rsidRPr="00D7186D">
        <w:t>workspace</w:t>
      </w:r>
      <w:r>
        <w:t>”</w:t>
      </w:r>
      <w:proofErr w:type="gramEnd"/>
    </w:p>
    <w:p w14:paraId="7E783354" w14:textId="3F05E82F" w:rsidR="00097CB9" w:rsidRDefault="00D7186D" w:rsidP="00D7186D">
      <w:pPr>
        <w:spacing w:before="0" w:after="200"/>
        <w:rPr>
          <w:rFonts w:cs="Cordia New (Body CS)"/>
          <w:color w:val="000000" w:themeColor="text1"/>
          <w:sz w:val="20"/>
        </w:rPr>
      </w:pPr>
      <w:r w:rsidRPr="00D7186D">
        <w:rPr>
          <w:noProof/>
        </w:rPr>
        <w:drawing>
          <wp:anchor distT="0" distB="0" distL="114300" distR="114300" simplePos="0" relativeHeight="251678720" behindDoc="0" locked="0" layoutInCell="1" allowOverlap="1" wp14:anchorId="1A589330" wp14:editId="7F6F6563">
            <wp:simplePos x="0" y="0"/>
            <wp:positionH relativeFrom="column">
              <wp:posOffset>4669888</wp:posOffset>
            </wp:positionH>
            <wp:positionV relativeFrom="paragraph">
              <wp:posOffset>251509</wp:posOffset>
            </wp:positionV>
            <wp:extent cx="1195200" cy="1238400"/>
            <wp:effectExtent l="38100" t="38100" r="87630" b="95250"/>
            <wp:wrapSquare wrapText="left"/>
            <wp:docPr id="9995870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587066" name=""/>
                    <pic:cNvPicPr/>
                  </pic:nvPicPr>
                  <pic:blipFill rotWithShape="1">
                    <a:blip r:embed="rId40"/>
                    <a:srcRect r="80679" b="68019"/>
                    <a:stretch/>
                  </pic:blipFill>
                  <pic:spPr bwMode="auto">
                    <a:xfrm>
                      <a:off x="0" y="0"/>
                      <a:ext cx="1195200" cy="12384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Cordia New (Body CS)"/>
          <w:color w:val="000000" w:themeColor="text1"/>
          <w:sz w:val="20"/>
        </w:rPr>
        <w:t>Now back as admin</w:t>
      </w:r>
    </w:p>
    <w:p w14:paraId="55C537D3" w14:textId="77777777" w:rsidR="00D7186D" w:rsidRPr="00D7186D" w:rsidRDefault="00D7186D" w:rsidP="00D7186D">
      <w:pPr>
        <w:pStyle w:val="Style3"/>
      </w:pPr>
      <w:r>
        <w:t xml:space="preserve">In the </w:t>
      </w:r>
      <w:r>
        <w:rPr>
          <w:b/>
          <w:bCs/>
        </w:rPr>
        <w:t xml:space="preserve">All </w:t>
      </w:r>
      <w:r w:rsidRPr="00D7186D">
        <w:t>menu</w:t>
      </w:r>
      <w:r>
        <w:t xml:space="preserve">, type and click </w:t>
      </w:r>
      <w:r>
        <w:rPr>
          <w:b/>
          <w:bCs/>
        </w:rPr>
        <w:t xml:space="preserve">Request app </w:t>
      </w:r>
      <w:proofErr w:type="gramStart"/>
      <w:r>
        <w:rPr>
          <w:b/>
          <w:bCs/>
        </w:rPr>
        <w:t>workspace</w:t>
      </w:r>
      <w:proofErr w:type="gramEnd"/>
    </w:p>
    <w:p w14:paraId="470BCF9E" w14:textId="77777777" w:rsidR="00D7186D" w:rsidRDefault="00D7186D" w:rsidP="00D7186D">
      <w:pPr>
        <w:pStyle w:val="Style3"/>
        <w:numPr>
          <w:ilvl w:val="0"/>
          <w:numId w:val="0"/>
        </w:numPr>
      </w:pPr>
    </w:p>
    <w:p w14:paraId="65A7AF95" w14:textId="77777777" w:rsidR="00D7186D" w:rsidRDefault="00D7186D" w:rsidP="00D7186D">
      <w:r>
        <w:t xml:space="preserve">The workspace </w:t>
      </w:r>
      <w:proofErr w:type="gramStart"/>
      <w:r>
        <w:t>opens up</w:t>
      </w:r>
      <w:proofErr w:type="gramEnd"/>
      <w:r>
        <w:t>.</w:t>
      </w:r>
    </w:p>
    <w:p w14:paraId="423B4C26" w14:textId="77777777" w:rsidR="00D7186D" w:rsidRDefault="00D7186D" w:rsidP="00D7186D">
      <w:r>
        <w:t xml:space="preserve">This workspace is a common workspace for all applications built using </w:t>
      </w:r>
      <w:r w:rsidRPr="00D7186D">
        <w:rPr>
          <w:b/>
          <w:bCs/>
        </w:rPr>
        <w:t>Creator Studio</w:t>
      </w:r>
      <w:r>
        <w:t xml:space="preserve">. Access to individual processes built is governed by the roles defined when the application and workflows are created in </w:t>
      </w:r>
      <w:r>
        <w:rPr>
          <w:b/>
          <w:bCs/>
        </w:rPr>
        <w:t>Creator Studio.</w:t>
      </w:r>
    </w:p>
    <w:p w14:paraId="2D627449" w14:textId="77777777" w:rsidR="00D7186D" w:rsidRDefault="00D7186D" w:rsidP="00D7186D"/>
    <w:p w14:paraId="73B0C8A5" w14:textId="77777777" w:rsidR="00D7186D" w:rsidRDefault="00D7186D" w:rsidP="00D7186D">
      <w:r w:rsidRPr="00D7186D">
        <w:rPr>
          <w:b/>
          <w:bCs/>
          <w:noProof/>
        </w:rPr>
        <w:drawing>
          <wp:inline distT="0" distB="0" distL="0" distR="0" wp14:anchorId="47A51ECD" wp14:editId="6F091DE1">
            <wp:extent cx="6188710" cy="2503808"/>
            <wp:effectExtent l="38100" t="38100" r="85090" b="86995"/>
            <wp:docPr id="545550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50434" name=""/>
                    <pic:cNvPicPr/>
                  </pic:nvPicPr>
                  <pic:blipFill rotWithShape="1">
                    <a:blip r:embed="rId41"/>
                    <a:srcRect b="35318"/>
                    <a:stretch/>
                  </pic:blipFill>
                  <pic:spPr bwMode="auto">
                    <a:xfrm>
                      <a:off x="0" y="0"/>
                      <a:ext cx="6188710" cy="250380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C3933" w14:textId="77777777" w:rsidR="00D7186D" w:rsidRDefault="00D7186D" w:rsidP="00D7186D">
      <w:r>
        <w:t>As you see, my workspace has a few tasks, yours will likely have only one.</w:t>
      </w:r>
    </w:p>
    <w:p w14:paraId="0F9611F1" w14:textId="77777777" w:rsidR="00D7186D" w:rsidRDefault="00D7186D" w:rsidP="00D7186D">
      <w:pPr>
        <w:pStyle w:val="Style3"/>
      </w:pPr>
      <w:r>
        <w:lastRenderedPageBreak/>
        <w:t xml:space="preserve">Click to view the task Billie Cawley just submitted, in my case it’s </w:t>
      </w:r>
      <w:r>
        <w:rPr>
          <w:b/>
          <w:bCs/>
        </w:rPr>
        <w:t>TASK0020239</w:t>
      </w:r>
      <w:r>
        <w:t xml:space="preserve"> (your number will be different – but check the time stamp and you will see it’s the correct one for you).</w:t>
      </w:r>
    </w:p>
    <w:p w14:paraId="6DF3E12A" w14:textId="315C57FB" w:rsidR="00656D21" w:rsidRDefault="00656D21" w:rsidP="00656D21">
      <w:pPr>
        <w:pStyle w:val="Style3"/>
        <w:numPr>
          <w:ilvl w:val="0"/>
          <w:numId w:val="0"/>
        </w:numPr>
      </w:pPr>
      <w:r w:rsidRPr="00656D21">
        <w:rPr>
          <w:noProof/>
        </w:rPr>
        <w:drawing>
          <wp:inline distT="0" distB="0" distL="0" distR="0" wp14:anchorId="3EA7F9F9" wp14:editId="5CD2564B">
            <wp:extent cx="5338763" cy="3339329"/>
            <wp:effectExtent l="38100" t="38100" r="84455" b="90170"/>
            <wp:docPr id="1628067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0674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59416" cy="335224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57C9DB1" w14:textId="77777777" w:rsidR="00656D21" w:rsidRDefault="00656D21" w:rsidP="00656D21">
      <w:pPr>
        <w:pStyle w:val="Style3"/>
        <w:numPr>
          <w:ilvl w:val="0"/>
          <w:numId w:val="0"/>
        </w:numPr>
      </w:pPr>
    </w:p>
    <w:p w14:paraId="37A47F19" w14:textId="23494292" w:rsidR="00656D21" w:rsidRDefault="00656D21" w:rsidP="00656D21">
      <w:pPr>
        <w:pStyle w:val="Style3"/>
        <w:numPr>
          <w:ilvl w:val="0"/>
          <w:numId w:val="0"/>
        </w:numPr>
      </w:pPr>
      <w:r>
        <w:t>In here, we can see that Billie created the request (opened by), we can see the various data points she entered before submitting.</w:t>
      </w:r>
    </w:p>
    <w:p w14:paraId="23B00F8E" w14:textId="509D8D6F" w:rsidR="00656D21" w:rsidRDefault="00656D21" w:rsidP="00656D21">
      <w:pPr>
        <w:pStyle w:val="Style3"/>
        <w:numPr>
          <w:ilvl w:val="0"/>
          <w:numId w:val="0"/>
        </w:numPr>
        <w:rPr>
          <w:b/>
          <w:bCs/>
        </w:rPr>
      </w:pPr>
      <w:r>
        <w:t xml:space="preserve">We </w:t>
      </w:r>
      <w:proofErr w:type="spellStart"/>
      <w:r>
        <w:t>an</w:t>
      </w:r>
      <w:proofErr w:type="spellEnd"/>
      <w:r>
        <w:t xml:space="preserve"> also see that the approval state of the request is </w:t>
      </w:r>
      <w:r>
        <w:rPr>
          <w:b/>
          <w:bCs/>
        </w:rPr>
        <w:t>Requested.</w:t>
      </w:r>
    </w:p>
    <w:p w14:paraId="26738D1F" w14:textId="3E9545FD" w:rsidR="00656D21" w:rsidRDefault="00656D21" w:rsidP="00656D21">
      <w:pPr>
        <w:pStyle w:val="Style3"/>
      </w:pPr>
      <w:r>
        <w:t xml:space="preserve">Click the </w:t>
      </w:r>
      <w:r>
        <w:rPr>
          <w:b/>
          <w:bCs/>
        </w:rPr>
        <w:t>Approvers</w:t>
      </w:r>
      <w:r>
        <w:t xml:space="preserve"> related list near the top of the record and then also the </w:t>
      </w:r>
      <w:r>
        <w:rPr>
          <w:b/>
          <w:bCs/>
        </w:rPr>
        <w:t>Automations</w:t>
      </w:r>
      <w:r>
        <w:t xml:space="preserve"> related list.</w:t>
      </w:r>
    </w:p>
    <w:p w14:paraId="632848A1" w14:textId="4224E032" w:rsidR="001A01E4" w:rsidRDefault="00656D21" w:rsidP="00656D21">
      <w:pPr>
        <w:pStyle w:val="Style3"/>
        <w:numPr>
          <w:ilvl w:val="0"/>
          <w:numId w:val="0"/>
        </w:numPr>
      </w:pPr>
      <w:r w:rsidRPr="00656D21">
        <w:rPr>
          <w:noProof/>
        </w:rPr>
        <w:drawing>
          <wp:inline distT="0" distB="0" distL="0" distR="0" wp14:anchorId="1787D3E2" wp14:editId="37D02759">
            <wp:extent cx="2928620" cy="1098550"/>
            <wp:effectExtent l="38100" t="38100" r="93980" b="95250"/>
            <wp:docPr id="8634017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401723" name=""/>
                    <pic:cNvPicPr/>
                  </pic:nvPicPr>
                  <pic:blipFill rotWithShape="1">
                    <a:blip r:embed="rId43"/>
                    <a:srcRect r="24319" b="54613"/>
                    <a:stretch/>
                  </pic:blipFill>
                  <pic:spPr bwMode="auto">
                    <a:xfrm>
                      <a:off x="0" y="0"/>
                      <a:ext cx="2963795" cy="11117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62D84E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01E4" w:rsidRPr="001A01E4">
        <w:rPr>
          <w:noProof/>
        </w:rPr>
        <w:drawing>
          <wp:inline distT="0" distB="0" distL="0" distR="0" wp14:anchorId="5A28F2D2" wp14:editId="277FD859">
            <wp:extent cx="1995488" cy="1108075"/>
            <wp:effectExtent l="38100" t="38100" r="87630" b="85725"/>
            <wp:docPr id="1708786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86903" name=""/>
                    <pic:cNvPicPr/>
                  </pic:nvPicPr>
                  <pic:blipFill rotWithShape="1">
                    <a:blip r:embed="rId44"/>
                    <a:srcRect r="48447" b="54232"/>
                    <a:stretch/>
                  </pic:blipFill>
                  <pic:spPr bwMode="auto">
                    <a:xfrm>
                      <a:off x="0" y="0"/>
                      <a:ext cx="2051585" cy="11392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62D84E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0EA1C" w14:textId="4913B021" w:rsidR="00656D21" w:rsidRDefault="00656D21" w:rsidP="00656D21">
      <w:pPr>
        <w:pStyle w:val="Style3"/>
        <w:numPr>
          <w:ilvl w:val="0"/>
          <w:numId w:val="0"/>
        </w:numPr>
      </w:pPr>
      <w:r>
        <w:t xml:space="preserve">Observe that </w:t>
      </w:r>
      <w:r>
        <w:rPr>
          <w:b/>
          <w:bCs/>
        </w:rPr>
        <w:t xml:space="preserve">Krystle </w:t>
      </w:r>
      <w:proofErr w:type="spellStart"/>
      <w:r>
        <w:rPr>
          <w:b/>
          <w:bCs/>
        </w:rPr>
        <w:t>Stika</w:t>
      </w:r>
      <w:proofErr w:type="spellEnd"/>
      <w:r>
        <w:t xml:space="preserve"> has been assigned an approval of this request. She is the manager of Billie.</w:t>
      </w:r>
    </w:p>
    <w:p w14:paraId="58B34FC8" w14:textId="4D045412" w:rsidR="00656D21" w:rsidRPr="00656D21" w:rsidRDefault="00656D21" w:rsidP="00656D21">
      <w:pPr>
        <w:pStyle w:val="Style3"/>
        <w:numPr>
          <w:ilvl w:val="0"/>
          <w:numId w:val="0"/>
        </w:numPr>
      </w:pPr>
      <w:r>
        <w:t xml:space="preserve">The </w:t>
      </w:r>
      <w:r>
        <w:rPr>
          <w:b/>
          <w:bCs/>
        </w:rPr>
        <w:t>Automations</w:t>
      </w:r>
      <w:r>
        <w:t xml:space="preserve"> related list shows any automation step you build out in the Playbook. Steps here can also be for the process user – the playbook guides the user what to do.</w:t>
      </w:r>
    </w:p>
    <w:p w14:paraId="4CC615B9" w14:textId="663C3FE2" w:rsidR="00656D21" w:rsidRDefault="00656D21">
      <w:pPr>
        <w:spacing w:before="0" w:after="200"/>
        <w:rPr>
          <w:rFonts w:cs="Cordia New (Body CS)"/>
          <w:color w:val="000000" w:themeColor="text1"/>
          <w:sz w:val="20"/>
        </w:rPr>
      </w:pPr>
      <w:r>
        <w:br w:type="page"/>
      </w:r>
    </w:p>
    <w:p w14:paraId="306BAD99" w14:textId="1B360E55" w:rsidR="00656D21" w:rsidRDefault="00656D21" w:rsidP="00656D21">
      <w:pPr>
        <w:pStyle w:val="01TitlePageHeader"/>
      </w:pPr>
      <w:r>
        <w:lastRenderedPageBreak/>
        <w:t>Conclusion</w:t>
      </w:r>
    </w:p>
    <w:p w14:paraId="72B9377A" w14:textId="626CB963" w:rsidR="00656D21" w:rsidRDefault="00656D21" w:rsidP="00656D21">
      <w:r>
        <w:t xml:space="preserve">You have now in about </w:t>
      </w:r>
      <w:r w:rsidR="003A129F">
        <w:t>45-60</w:t>
      </w:r>
      <w:r>
        <w:t xml:space="preserve"> minutes created an application in ServiceNow using the new </w:t>
      </w:r>
      <w:r>
        <w:rPr>
          <w:b/>
          <w:bCs/>
        </w:rPr>
        <w:t>Creator Studio</w:t>
      </w:r>
      <w:r>
        <w:t>.</w:t>
      </w:r>
    </w:p>
    <w:p w14:paraId="4165EBE3" w14:textId="47D14296" w:rsidR="00656D21" w:rsidRDefault="00656D21" w:rsidP="00656D21">
      <w:r>
        <w:t xml:space="preserve">Your application </w:t>
      </w:r>
      <w:proofErr w:type="spellStart"/>
      <w:r>
        <w:t>contans</w:t>
      </w:r>
      <w:proofErr w:type="spellEnd"/>
      <w:r>
        <w:t xml:space="preserve"> a table to hold your request data, a catalog item for your users to submit their request, an automation</w:t>
      </w:r>
      <w:r w:rsidR="001A01E4">
        <w:t xml:space="preserve"> to manage approvals and potentially other important steps for the process. Lastly, a workspace for the process users to have an overview of the processes assigned to them.</w:t>
      </w:r>
    </w:p>
    <w:p w14:paraId="25FA69FE" w14:textId="77777777" w:rsidR="0092699E" w:rsidRDefault="0092699E" w:rsidP="00656D21"/>
    <w:p w14:paraId="2FB029E2" w14:textId="77777777" w:rsidR="00C541AC" w:rsidRDefault="00C541AC" w:rsidP="00656D21"/>
    <w:p w14:paraId="7F30CF02" w14:textId="77777777" w:rsidR="00C541AC" w:rsidRDefault="00C541AC" w:rsidP="00656D21"/>
    <w:p w14:paraId="3C22A549" w14:textId="77777777" w:rsidR="00C541AC" w:rsidRDefault="00C541AC" w:rsidP="00656D21"/>
    <w:p w14:paraId="74AC49BE" w14:textId="670FFFF4" w:rsidR="00C541AC" w:rsidRPr="00C541AC" w:rsidRDefault="00C541AC" w:rsidP="00656D21">
      <w:pPr>
        <w:rPr>
          <w:b/>
          <w:bCs/>
          <w:sz w:val="28"/>
          <w:szCs w:val="40"/>
        </w:rPr>
      </w:pPr>
      <w:r w:rsidRPr="00C541AC">
        <w:rPr>
          <w:b/>
          <w:bCs/>
          <w:sz w:val="28"/>
          <w:szCs w:val="40"/>
        </w:rPr>
        <w:t xml:space="preserve">This completes the </w:t>
      </w:r>
      <w:proofErr w:type="gramStart"/>
      <w:r w:rsidRPr="00C541AC">
        <w:rPr>
          <w:b/>
          <w:bCs/>
          <w:sz w:val="28"/>
          <w:szCs w:val="40"/>
        </w:rPr>
        <w:t>Lab</w:t>
      </w:r>
      <w:proofErr w:type="gramEnd"/>
    </w:p>
    <w:p w14:paraId="0E041B8C" w14:textId="547D0170" w:rsidR="0092699E" w:rsidRPr="00C541AC" w:rsidRDefault="0092699E" w:rsidP="00656D21">
      <w:pPr>
        <w:rPr>
          <w:b/>
          <w:bCs/>
          <w:sz w:val="28"/>
          <w:szCs w:val="40"/>
        </w:rPr>
      </w:pPr>
      <w:r w:rsidRPr="00C541AC">
        <w:rPr>
          <w:b/>
          <w:bCs/>
          <w:sz w:val="28"/>
          <w:szCs w:val="40"/>
        </w:rPr>
        <w:t>Thank you for your participation!</w:t>
      </w:r>
    </w:p>
    <w:p w14:paraId="160C12F2" w14:textId="77777777" w:rsidR="00C541AC" w:rsidRDefault="00C541AC" w:rsidP="00656D21"/>
    <w:p w14:paraId="35F590DF" w14:textId="35F8E3EB" w:rsidR="0092699E" w:rsidRDefault="00C541AC" w:rsidP="00C541AC">
      <w:pPr>
        <w:rPr>
          <w:sz w:val="32"/>
          <w:szCs w:val="44"/>
        </w:rPr>
      </w:pPr>
      <w:r>
        <w:rPr>
          <w:sz w:val="32"/>
          <w:szCs w:val="44"/>
        </w:rPr>
        <w:t>/</w:t>
      </w:r>
      <w:r w:rsidR="0092699E" w:rsidRPr="00C541AC">
        <w:rPr>
          <w:sz w:val="32"/>
          <w:szCs w:val="44"/>
        </w:rPr>
        <w:t>Your ServiceNow team</w:t>
      </w:r>
    </w:p>
    <w:p w14:paraId="76D8132B" w14:textId="77777777" w:rsidR="00C541AC" w:rsidRDefault="00C541AC" w:rsidP="00C541AC">
      <w:pPr>
        <w:rPr>
          <w:sz w:val="32"/>
          <w:szCs w:val="44"/>
        </w:rPr>
      </w:pPr>
    </w:p>
    <w:p w14:paraId="75D5CC29" w14:textId="77777777" w:rsidR="00C541AC" w:rsidRDefault="00C541AC" w:rsidP="00C541AC">
      <w:r>
        <w:t>You can read more on all our solutions at</w:t>
      </w:r>
      <w:r>
        <w:br/>
      </w:r>
      <w:r w:rsidRPr="00C541AC">
        <w:t>https://www.servicenow.com/workflows/creator-workflows.html</w:t>
      </w:r>
    </w:p>
    <w:p w14:paraId="573A6231" w14:textId="77777777" w:rsidR="00C541AC" w:rsidRPr="00C541AC" w:rsidRDefault="00C541AC" w:rsidP="00C541AC">
      <w:pPr>
        <w:rPr>
          <w:sz w:val="32"/>
          <w:szCs w:val="44"/>
        </w:rPr>
      </w:pPr>
    </w:p>
    <w:p w14:paraId="31C29AD7" w14:textId="1E5BDFBD" w:rsidR="00D7186D" w:rsidRPr="00D7186D" w:rsidRDefault="00C541AC" w:rsidP="00D7186D">
      <w:pPr>
        <w:pStyle w:val="Style3"/>
        <w:numPr>
          <w:ilvl w:val="0"/>
          <w:numId w:val="0"/>
        </w:numPr>
        <w:ind w:left="360" w:hanging="360"/>
      </w:pPr>
      <w:r>
        <w:tab/>
      </w:r>
      <w:r>
        <w:tab/>
      </w:r>
      <w:r w:rsidR="00D7186D">
        <w:br/>
      </w:r>
    </w:p>
    <w:sectPr w:rsidR="00D7186D" w:rsidRPr="00D7186D" w:rsidSect="00B8782C">
      <w:headerReference w:type="default" r:id="rId45"/>
      <w:footerReference w:type="even" r:id="rId46"/>
      <w:footerReference w:type="default" r:id="rId47"/>
      <w:headerReference w:type="first" r:id="rId48"/>
      <w:footerReference w:type="first" r:id="rId49"/>
      <w:pgSz w:w="11906" w:h="16838"/>
      <w:pgMar w:top="1440" w:right="1080" w:bottom="1440" w:left="1080" w:header="288" w:footer="504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013EAB" w14:textId="77777777" w:rsidR="007E3057" w:rsidRDefault="007E3057" w:rsidP="0071767F">
      <w:r>
        <w:separator/>
      </w:r>
    </w:p>
  </w:endnote>
  <w:endnote w:type="continuationSeparator" w:id="0">
    <w:p w14:paraId="6826FCF9" w14:textId="77777777" w:rsidR="007E3057" w:rsidRDefault="007E3057" w:rsidP="007176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ordia New (Body CS)">
    <w:altName w:val="Cordia New"/>
    <w:panose1 w:val="020B0604020202020204"/>
    <w:charset w:val="00"/>
    <w:family w:val="roman"/>
    <w:pitch w:val="default"/>
  </w:font>
  <w:font w:name="HelveticaNeueLTStd-Lt">
    <w:altName w:val="Calibri"/>
    <w:panose1 w:val="020B0604020202020204"/>
    <w:charset w:val="4D"/>
    <w:family w:val="auto"/>
    <w:notTrueType/>
    <w:pitch w:val="default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6687FA" w14:textId="77777777" w:rsidR="00A15847" w:rsidRDefault="00A15847" w:rsidP="0071767F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57B4182" w14:textId="77777777" w:rsidR="0033376B" w:rsidRDefault="0033376B" w:rsidP="0071767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5DB009" w14:textId="1E293AF8" w:rsidR="002B3085" w:rsidRDefault="00225850" w:rsidP="006A411B">
    <w:pPr>
      <w:pStyle w:val="Footer"/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606BA">
      <w:rPr>
        <w:rStyle w:val="PageNumber"/>
        <w:noProof/>
      </w:rPr>
      <w:t>2</w:t>
    </w:r>
    <w:r>
      <w:rPr>
        <w:rStyle w:val="PageNumber"/>
      </w:rPr>
      <w:fldChar w:fldCharType="end"/>
    </w:r>
  </w:p>
  <w:p w14:paraId="01370F08" w14:textId="77777777" w:rsidR="0011151A" w:rsidRPr="002B3085" w:rsidRDefault="002B3085" w:rsidP="0071767F">
    <w:pPr>
      <w:pStyle w:val="09LegalFooter"/>
      <w:rPr>
        <w:sz w:val="24"/>
        <w:szCs w:val="24"/>
      </w:rPr>
    </w:pPr>
    <w:r w:rsidRPr="002B3085">
      <w:t>© 20</w:t>
    </w:r>
    <w:r w:rsidR="00ED52EC">
      <w:t>2</w:t>
    </w:r>
    <w:r w:rsidR="006A111A">
      <w:t>4</w:t>
    </w:r>
    <w:r w:rsidRPr="002B3085">
      <w:t xml:space="preserve"> ServiceNow, Inc. All rights reserved. ServiceNow, the ServiceNow logo, Now, Now Platform, and other ServiceNow marks are trademarks and/or registered trademarks of ServiceNow, Inc. </w:t>
    </w:r>
    <w:r w:rsidRPr="00D94FB0">
      <w:t>in the United States and/or other</w:t>
    </w:r>
    <w:r w:rsidRPr="002B3085">
      <w:t xml:space="preserve"> countries. Other company and product names may be trademarks of the respective companies with which they are associated.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7216CC1E" w14:paraId="630642A3" w14:textId="77777777" w:rsidTr="7216CC1E">
      <w:tc>
        <w:tcPr>
          <w:tcW w:w="3120" w:type="dxa"/>
        </w:tcPr>
        <w:p w14:paraId="704E91E0" w14:textId="77777777" w:rsidR="7216CC1E" w:rsidRDefault="7216CC1E" w:rsidP="0071767F">
          <w:pPr>
            <w:pStyle w:val="Header"/>
          </w:pPr>
        </w:p>
      </w:tc>
      <w:tc>
        <w:tcPr>
          <w:tcW w:w="3120" w:type="dxa"/>
        </w:tcPr>
        <w:p w14:paraId="113F4446" w14:textId="77777777" w:rsidR="7216CC1E" w:rsidRDefault="7216CC1E" w:rsidP="0071767F">
          <w:pPr>
            <w:pStyle w:val="Header"/>
          </w:pPr>
        </w:p>
      </w:tc>
      <w:tc>
        <w:tcPr>
          <w:tcW w:w="3120" w:type="dxa"/>
        </w:tcPr>
        <w:p w14:paraId="432AFBAF" w14:textId="77777777" w:rsidR="7216CC1E" w:rsidRDefault="7216CC1E" w:rsidP="0071767F">
          <w:pPr>
            <w:pStyle w:val="Header"/>
          </w:pPr>
        </w:p>
      </w:tc>
    </w:tr>
  </w:tbl>
  <w:p w14:paraId="02374DCC" w14:textId="77777777" w:rsidR="7216CC1E" w:rsidRDefault="7216CC1E" w:rsidP="0071767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B6501E" w14:textId="77777777" w:rsidR="007E3057" w:rsidRDefault="007E3057" w:rsidP="0071767F">
      <w:r>
        <w:separator/>
      </w:r>
    </w:p>
  </w:footnote>
  <w:footnote w:type="continuationSeparator" w:id="0">
    <w:p w14:paraId="7642DFCD" w14:textId="77777777" w:rsidR="007E3057" w:rsidRDefault="007E3057" w:rsidP="0071767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AE73AF" w14:textId="77777777" w:rsidR="00691C32" w:rsidRDefault="002B3085" w:rsidP="0071767F">
    <w:pPr>
      <w:pStyle w:val="Header"/>
    </w:pPr>
    <w:r>
      <w:rPr>
        <w:noProof/>
      </w:rPr>
      <w:drawing>
        <wp:inline distT="0" distB="0" distL="0" distR="0" wp14:anchorId="034BCA5A" wp14:editId="0D9E8A28">
          <wp:extent cx="7296908" cy="1140142"/>
          <wp:effectExtent l="0" t="0" r="0" b="3175"/>
          <wp:docPr id="2" name="Pictur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296908" cy="114014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37EF29" w14:textId="77777777" w:rsidR="0084211E" w:rsidRDefault="002B3085" w:rsidP="002B3085">
    <w:pPr>
      <w:pStyle w:val="firstpageheaderspacer"/>
      <w:spacing w:after="0"/>
      <w:ind w:left="-1080"/>
    </w:pPr>
    <w:r>
      <w:rPr>
        <w:noProof/>
      </w:rPr>
      <w:drawing>
        <wp:inline distT="0" distB="0" distL="0" distR="0" wp14:anchorId="1626E180" wp14:editId="6CA5A21F">
          <wp:extent cx="7296908" cy="1140142"/>
          <wp:effectExtent l="0" t="0" r="0" b="3175"/>
          <wp:docPr id="1" name="Picture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296908" cy="1140142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1D"/>
    <w:multiLevelType w:val="multilevel"/>
    <w:tmpl w:val="9D8CA398"/>
    <w:lvl w:ilvl="0">
      <w:start w:val="1"/>
      <w:numFmt w:val="bullet"/>
      <w:pStyle w:val="NoteLevel11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pStyle w:val="NoteLevel21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pStyle w:val="NoteLevel41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89"/>
    <w:multiLevelType w:val="singleLevel"/>
    <w:tmpl w:val="9CC4A45E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 w15:restartNumberingAfterBreak="0">
    <w:nsid w:val="0E5E5B8B"/>
    <w:multiLevelType w:val="hybridMultilevel"/>
    <w:tmpl w:val="D8C48124"/>
    <w:lvl w:ilvl="0" w:tplc="22601318">
      <w:numFmt w:val="bullet"/>
      <w:lvlText w:val="-"/>
      <w:lvlJc w:val="left"/>
      <w:pPr>
        <w:ind w:left="720" w:hanging="360"/>
      </w:pPr>
      <w:rPr>
        <w:rFonts w:ascii="Cambria" w:eastAsia="MS Mincho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1C906FE"/>
    <w:multiLevelType w:val="hybridMultilevel"/>
    <w:tmpl w:val="66147794"/>
    <w:lvl w:ilvl="0" w:tplc="279E3436">
      <w:numFmt w:val="bullet"/>
      <w:lvlText w:val="-"/>
      <w:lvlJc w:val="left"/>
      <w:pPr>
        <w:ind w:left="720" w:hanging="360"/>
      </w:pPr>
      <w:rPr>
        <w:rFonts w:ascii="Cambria" w:eastAsia="MS Mincho" w:hAnsi="Cambria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853EA6"/>
    <w:multiLevelType w:val="multilevel"/>
    <w:tmpl w:val="226A9DBE"/>
    <w:styleLink w:val="CurrentList3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86ED7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5D23F7"/>
    <w:multiLevelType w:val="multilevel"/>
    <w:tmpl w:val="226A9DBE"/>
    <w:styleLink w:val="CurrentList2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86ED78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A76EF5"/>
    <w:multiLevelType w:val="hybridMultilevel"/>
    <w:tmpl w:val="9A8EE92C"/>
    <w:lvl w:ilvl="0" w:tplc="85940BD0">
      <w:start w:val="1"/>
      <w:numFmt w:val="decimal"/>
      <w:pStyle w:val="07NumberList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A4507D5"/>
    <w:multiLevelType w:val="hybridMultilevel"/>
    <w:tmpl w:val="3C283202"/>
    <w:lvl w:ilvl="0" w:tplc="A7920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D12B23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B7D3B7E"/>
    <w:multiLevelType w:val="hybridMultilevel"/>
    <w:tmpl w:val="42D2FBE0"/>
    <w:lvl w:ilvl="0" w:tplc="7584CD3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564123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25E380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D22B278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57C349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D1A4014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DA78B1B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B2A8505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820E8C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C553073"/>
    <w:multiLevelType w:val="multilevel"/>
    <w:tmpl w:val="E0940E34"/>
    <w:styleLink w:val="CurrentList1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62D84E" w:themeColor="accent1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26B2309"/>
    <w:multiLevelType w:val="hybridMultilevel"/>
    <w:tmpl w:val="6BB2EE76"/>
    <w:lvl w:ilvl="0" w:tplc="BEB2281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B286391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0F4E2F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53B83E5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2EE63E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090961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8AB2600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C92331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40EAAE6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41E5938"/>
    <w:multiLevelType w:val="hybridMultilevel"/>
    <w:tmpl w:val="BCEACECE"/>
    <w:lvl w:ilvl="0" w:tplc="82D6C128">
      <w:start w:val="1"/>
      <w:numFmt w:val="bullet"/>
      <w:pStyle w:val="12TableBullets"/>
      <w:lvlText w:val=""/>
      <w:lvlJc w:val="left"/>
      <w:pPr>
        <w:ind w:left="360" w:hanging="360"/>
      </w:pPr>
      <w:rPr>
        <w:rFonts w:ascii="Symbol" w:hAnsi="Symbol" w:hint="default"/>
        <w:color w:val="81B5A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5974E11"/>
    <w:multiLevelType w:val="hybridMultilevel"/>
    <w:tmpl w:val="96024FE0"/>
    <w:lvl w:ilvl="0" w:tplc="A7920D2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D12B23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72E4EDC"/>
    <w:multiLevelType w:val="hybridMultilevel"/>
    <w:tmpl w:val="209A30AE"/>
    <w:lvl w:ilvl="0" w:tplc="D27A1AB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57363BD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4669EF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F31CFE3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C0FACDD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26D0715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EB969362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82EBA6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1FE03F0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288F1D6E"/>
    <w:multiLevelType w:val="hybridMultilevel"/>
    <w:tmpl w:val="67D24774"/>
    <w:lvl w:ilvl="0" w:tplc="AE8829A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3B7C8A0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0A02AC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A0E8F6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D4B6E92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B8C172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2A0CA4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77C865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A1210A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2AAE0CC4"/>
    <w:multiLevelType w:val="hybridMultilevel"/>
    <w:tmpl w:val="D3B8C2D4"/>
    <w:lvl w:ilvl="0" w:tplc="B1BE63DE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2B6638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3B3A682E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47E8EF26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AFCE98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BAE237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5EF8BEF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95B2501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5B0F27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AB063EA"/>
    <w:multiLevelType w:val="multilevel"/>
    <w:tmpl w:val="5CD6E730"/>
    <w:styleLink w:val="CurrentList5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62D84E" w:themeColor="accent1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E9B3C46"/>
    <w:multiLevelType w:val="multilevel"/>
    <w:tmpl w:val="A94C3488"/>
    <w:styleLink w:val="Style1"/>
    <w:lvl w:ilvl="0">
      <w:start w:val="1"/>
      <w:numFmt w:val="bullet"/>
      <w:lvlText w:val="•"/>
      <w:lvlJc w:val="left"/>
      <w:pPr>
        <w:ind w:left="720" w:hanging="360"/>
      </w:pPr>
      <w:rPr>
        <w:rFonts w:ascii="Calibri" w:hAnsi="Calibri" w:hint="default"/>
        <w:color w:val="C30C21"/>
      </w:rPr>
    </w:lvl>
    <w:lvl w:ilvl="1">
      <w:start w:val="1"/>
      <w:numFmt w:val="bullet"/>
      <w:lvlText w:val="–"/>
      <w:lvlJc w:val="left"/>
      <w:pPr>
        <w:ind w:left="1080" w:firstLine="0"/>
      </w:pPr>
      <w:rPr>
        <w:rFonts w:ascii="Calibri" w:hAnsi="Calibri" w:hint="default"/>
        <w:color w:val="C30C21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2F7725C5"/>
    <w:multiLevelType w:val="hybridMultilevel"/>
    <w:tmpl w:val="64663984"/>
    <w:lvl w:ilvl="0" w:tplc="2ED4FD8A">
      <w:start w:val="1"/>
      <w:numFmt w:val="bullet"/>
      <w:pStyle w:val="07Bullets-L2"/>
      <w:lvlText w:val="–"/>
      <w:lvlJc w:val="left"/>
      <w:pPr>
        <w:ind w:left="720" w:hanging="360"/>
      </w:pPr>
      <w:rPr>
        <w:rFonts w:ascii="Calibri" w:hAnsi="Calibri" w:hint="default"/>
        <w:color w:val="C30C2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5385C08"/>
    <w:multiLevelType w:val="hybridMultilevel"/>
    <w:tmpl w:val="C324AEA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61E68C7"/>
    <w:multiLevelType w:val="hybridMultilevel"/>
    <w:tmpl w:val="E3BAFBCA"/>
    <w:lvl w:ilvl="0" w:tplc="ED44D8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32D42" w:themeColor="text2"/>
        <w:u w:color="FFFFFF" w:themeColor="background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B618E2"/>
    <w:multiLevelType w:val="hybridMultilevel"/>
    <w:tmpl w:val="B11637B0"/>
    <w:lvl w:ilvl="0" w:tplc="C6984DBA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E0EE28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CA28656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0E21AB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EBC8B1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C60C540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B41AB5D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1F346DA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FF3064D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5DD6CCC"/>
    <w:multiLevelType w:val="hybridMultilevel"/>
    <w:tmpl w:val="B2C005F2"/>
    <w:lvl w:ilvl="0" w:tplc="7388C488">
      <w:start w:val="1"/>
      <w:numFmt w:val="bullet"/>
      <w:lvlText w:val="•"/>
      <w:lvlJc w:val="left"/>
      <w:pPr>
        <w:ind w:left="360" w:hanging="360"/>
      </w:pPr>
      <w:rPr>
        <w:rFonts w:ascii="Calibri" w:hAnsi="Calibri" w:hint="default"/>
        <w:color w:val="62D84E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96129C"/>
    <w:multiLevelType w:val="hybridMultilevel"/>
    <w:tmpl w:val="22988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395E28"/>
    <w:multiLevelType w:val="multilevel"/>
    <w:tmpl w:val="A94C3488"/>
    <w:numStyleLink w:val="Style1"/>
  </w:abstractNum>
  <w:abstractNum w:abstractNumId="25" w15:restartNumberingAfterBreak="0">
    <w:nsid w:val="55A71D13"/>
    <w:multiLevelType w:val="hybridMultilevel"/>
    <w:tmpl w:val="576AEAC2"/>
    <w:lvl w:ilvl="0" w:tplc="9BD6F58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C7E2BE88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EFC2AEB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76CBCD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7EDAEE4A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73AF59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1DED500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D2A15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2BCC9862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889538F"/>
    <w:multiLevelType w:val="hybridMultilevel"/>
    <w:tmpl w:val="C5443B2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D37443D"/>
    <w:multiLevelType w:val="hybridMultilevel"/>
    <w:tmpl w:val="345AB4E2"/>
    <w:lvl w:ilvl="0" w:tplc="9C54CBFA">
      <w:start w:val="1"/>
      <w:numFmt w:val="decimal"/>
      <w:pStyle w:val="Style3"/>
      <w:lvlText w:val="%1."/>
      <w:lvlJc w:val="left"/>
      <w:pPr>
        <w:ind w:left="360" w:hanging="360"/>
      </w:pPr>
      <w:rPr>
        <w:rFonts w:hint="default"/>
        <w:color w:val="62D84E" w:themeColor="accent1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E3C016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603820C5"/>
    <w:multiLevelType w:val="hybridMultilevel"/>
    <w:tmpl w:val="A198BD9E"/>
    <w:lvl w:ilvl="0" w:tplc="D1A41D0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26C44C0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F544CE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83D03EF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5F92F7E2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40C40298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FC702164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5370791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0B29354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1C75A17"/>
    <w:multiLevelType w:val="hybridMultilevel"/>
    <w:tmpl w:val="C42435C8"/>
    <w:lvl w:ilvl="0" w:tplc="A7920D28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D12B23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666879CB"/>
    <w:multiLevelType w:val="multilevel"/>
    <w:tmpl w:val="75444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81B5A1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6A9E6D57"/>
    <w:multiLevelType w:val="multilevel"/>
    <w:tmpl w:val="2FE00AE8"/>
    <w:lvl w:ilvl="0">
      <w:start w:val="1"/>
      <w:numFmt w:val="bullet"/>
      <w:pStyle w:val="06Bullets"/>
      <w:lvlText w:val=""/>
      <w:lvlJc w:val="left"/>
      <w:pPr>
        <w:ind w:left="360" w:hanging="360"/>
      </w:pPr>
      <w:rPr>
        <w:rFonts w:ascii="Symbol" w:hAnsi="Symbol" w:hint="default"/>
        <w:color w:val="62D84E" w:themeColor="accent1"/>
      </w:rPr>
    </w:lvl>
    <w:lvl w:ilvl="1">
      <w:start w:val="1"/>
      <w:numFmt w:val="bullet"/>
      <w:lvlText w:val="–"/>
      <w:lvlJc w:val="left"/>
      <w:pPr>
        <w:ind w:left="720" w:hanging="360"/>
      </w:pPr>
      <w:rPr>
        <w:rFonts w:ascii="Calibri" w:hAnsi="Calibri" w:hint="default"/>
        <w:color w:val="C30C21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3B82FCF"/>
    <w:multiLevelType w:val="hybridMultilevel"/>
    <w:tmpl w:val="9E7C6BFE"/>
    <w:lvl w:ilvl="0" w:tplc="634242D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560E05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22E941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93640160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E32604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12A8101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115C5DF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C24A162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F3E1C8A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4F826F3"/>
    <w:multiLevelType w:val="multilevel"/>
    <w:tmpl w:val="0409001D"/>
    <w:styleLink w:val="CurrentList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" w15:restartNumberingAfterBreak="0">
    <w:nsid w:val="77827BF0"/>
    <w:multiLevelType w:val="hybridMultilevel"/>
    <w:tmpl w:val="0E0C5240"/>
    <w:lvl w:ilvl="0" w:tplc="ED44D88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032D42" w:themeColor="text2"/>
        <w:u w:color="FFFFFF" w:themeColor="background1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7AC54E4"/>
    <w:multiLevelType w:val="hybridMultilevel"/>
    <w:tmpl w:val="A700557E"/>
    <w:lvl w:ilvl="0" w:tplc="FC12C94E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62D84E" w:themeColor="accent1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A7F2ED5"/>
    <w:multiLevelType w:val="hybridMultilevel"/>
    <w:tmpl w:val="CF185138"/>
    <w:lvl w:ilvl="0" w:tplc="756636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84042949">
    <w:abstractNumId w:val="32"/>
  </w:num>
  <w:num w:numId="2" w16cid:durableId="1557736578">
    <w:abstractNumId w:val="1"/>
  </w:num>
  <w:num w:numId="3" w16cid:durableId="295179657">
    <w:abstractNumId w:val="18"/>
  </w:num>
  <w:num w:numId="4" w16cid:durableId="821892135">
    <w:abstractNumId w:val="3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931935301">
    <w:abstractNumId w:val="17"/>
  </w:num>
  <w:num w:numId="6" w16cid:durableId="138158680">
    <w:abstractNumId w:val="24"/>
  </w:num>
  <w:num w:numId="7" w16cid:durableId="280193148">
    <w:abstractNumId w:val="11"/>
  </w:num>
  <w:num w:numId="8" w16cid:durableId="1080560286">
    <w:abstractNumId w:val="6"/>
  </w:num>
  <w:num w:numId="9" w16cid:durableId="1405294181">
    <w:abstractNumId w:val="10"/>
  </w:num>
  <w:num w:numId="10" w16cid:durableId="440809058">
    <w:abstractNumId w:val="21"/>
  </w:num>
  <w:num w:numId="11" w16cid:durableId="318929478">
    <w:abstractNumId w:val="25"/>
  </w:num>
  <w:num w:numId="12" w16cid:durableId="1950696766">
    <w:abstractNumId w:val="29"/>
  </w:num>
  <w:num w:numId="13" w16cid:durableId="613949732">
    <w:abstractNumId w:val="14"/>
  </w:num>
  <w:num w:numId="14" w16cid:durableId="936794987">
    <w:abstractNumId w:val="33"/>
  </w:num>
  <w:num w:numId="15" w16cid:durableId="550456698">
    <w:abstractNumId w:val="13"/>
  </w:num>
  <w:num w:numId="16" w16cid:durableId="1846628216">
    <w:abstractNumId w:val="15"/>
  </w:num>
  <w:num w:numId="17" w16cid:durableId="415250474">
    <w:abstractNumId w:val="8"/>
  </w:num>
  <w:num w:numId="18" w16cid:durableId="1158614329">
    <w:abstractNumId w:val="3"/>
  </w:num>
  <w:num w:numId="19" w16cid:durableId="2019890263">
    <w:abstractNumId w:val="2"/>
  </w:num>
  <w:num w:numId="20" w16cid:durableId="248151294">
    <w:abstractNumId w:val="23"/>
  </w:num>
  <w:num w:numId="21" w16cid:durableId="193543242">
    <w:abstractNumId w:val="37"/>
  </w:num>
  <w:num w:numId="22" w16cid:durableId="2083985232">
    <w:abstractNumId w:val="19"/>
  </w:num>
  <w:num w:numId="23" w16cid:durableId="1195924840">
    <w:abstractNumId w:val="20"/>
  </w:num>
  <w:num w:numId="24" w16cid:durableId="1193613742">
    <w:abstractNumId w:val="35"/>
  </w:num>
  <w:num w:numId="25" w16cid:durableId="1495603738">
    <w:abstractNumId w:val="12"/>
  </w:num>
  <w:num w:numId="26" w16cid:durableId="1167213952">
    <w:abstractNumId w:val="0"/>
  </w:num>
  <w:num w:numId="27" w16cid:durableId="1227839715">
    <w:abstractNumId w:val="7"/>
  </w:num>
  <w:num w:numId="28" w16cid:durableId="257444663">
    <w:abstractNumId w:val="30"/>
  </w:num>
  <w:num w:numId="29" w16cid:durableId="1934899063">
    <w:abstractNumId w:val="36"/>
  </w:num>
  <w:num w:numId="30" w16cid:durableId="1971351495">
    <w:abstractNumId w:val="31"/>
  </w:num>
  <w:num w:numId="31" w16cid:durableId="94253168">
    <w:abstractNumId w:val="28"/>
  </w:num>
  <w:num w:numId="32" w16cid:durableId="1793983104">
    <w:abstractNumId w:val="22"/>
  </w:num>
  <w:num w:numId="33" w16cid:durableId="766122035">
    <w:abstractNumId w:val="36"/>
    <w:lvlOverride w:ilvl="0">
      <w:startOverride w:val="1"/>
    </w:lvlOverride>
  </w:num>
  <w:num w:numId="34" w16cid:durableId="1664580811">
    <w:abstractNumId w:val="9"/>
  </w:num>
  <w:num w:numId="35" w16cid:durableId="505288846">
    <w:abstractNumId w:val="27"/>
  </w:num>
  <w:num w:numId="36" w16cid:durableId="1720589952">
    <w:abstractNumId w:val="5"/>
  </w:num>
  <w:num w:numId="37" w16cid:durableId="900362715">
    <w:abstractNumId w:val="4"/>
  </w:num>
  <w:num w:numId="38" w16cid:durableId="1525899626">
    <w:abstractNumId w:val="34"/>
  </w:num>
  <w:num w:numId="39" w16cid:durableId="94181983">
    <w:abstractNumId w:val="26"/>
  </w:num>
  <w:num w:numId="40" w16cid:durableId="137750420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1"/>
  <w:hideSpellingErrors/>
  <w:hideGrammaticalErrors/>
  <w:proofState w:spelling="clean" w:grammar="clean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drawingGridHorizontalSpacing w:val="9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74148"/>
    <w:rsid w:val="00001CD7"/>
    <w:rsid w:val="00002994"/>
    <w:rsid w:val="00005C66"/>
    <w:rsid w:val="00021275"/>
    <w:rsid w:val="000225F3"/>
    <w:rsid w:val="000310B8"/>
    <w:rsid w:val="00047540"/>
    <w:rsid w:val="00051816"/>
    <w:rsid w:val="00053DFE"/>
    <w:rsid w:val="000610E1"/>
    <w:rsid w:val="00062CAE"/>
    <w:rsid w:val="00065103"/>
    <w:rsid w:val="00071D89"/>
    <w:rsid w:val="00074148"/>
    <w:rsid w:val="00076E22"/>
    <w:rsid w:val="00077881"/>
    <w:rsid w:val="00087F55"/>
    <w:rsid w:val="00090B2B"/>
    <w:rsid w:val="00092E11"/>
    <w:rsid w:val="000950C4"/>
    <w:rsid w:val="00097CB9"/>
    <w:rsid w:val="000A1B74"/>
    <w:rsid w:val="000A40A6"/>
    <w:rsid w:val="000B09A1"/>
    <w:rsid w:val="000B6009"/>
    <w:rsid w:val="000B6B55"/>
    <w:rsid w:val="000C763B"/>
    <w:rsid w:val="000D3FA2"/>
    <w:rsid w:val="000E09BE"/>
    <w:rsid w:val="000E3C4A"/>
    <w:rsid w:val="000E6B1D"/>
    <w:rsid w:val="000F0713"/>
    <w:rsid w:val="000F356C"/>
    <w:rsid w:val="000F666F"/>
    <w:rsid w:val="00103039"/>
    <w:rsid w:val="00103527"/>
    <w:rsid w:val="001041EB"/>
    <w:rsid w:val="0010769A"/>
    <w:rsid w:val="0011151A"/>
    <w:rsid w:val="00120480"/>
    <w:rsid w:val="00120E16"/>
    <w:rsid w:val="00121884"/>
    <w:rsid w:val="0014315D"/>
    <w:rsid w:val="001453C8"/>
    <w:rsid w:val="00145B76"/>
    <w:rsid w:val="001625E9"/>
    <w:rsid w:val="00170FDB"/>
    <w:rsid w:val="001712D3"/>
    <w:rsid w:val="00176747"/>
    <w:rsid w:val="001A01E4"/>
    <w:rsid w:val="001A243D"/>
    <w:rsid w:val="001A528D"/>
    <w:rsid w:val="001B2C57"/>
    <w:rsid w:val="001B4B19"/>
    <w:rsid w:val="001C097D"/>
    <w:rsid w:val="001C1FD4"/>
    <w:rsid w:val="001D302D"/>
    <w:rsid w:val="001D3C6F"/>
    <w:rsid w:val="001E5021"/>
    <w:rsid w:val="001E7E88"/>
    <w:rsid w:val="001F4463"/>
    <w:rsid w:val="00200822"/>
    <w:rsid w:val="00205284"/>
    <w:rsid w:val="00205B46"/>
    <w:rsid w:val="002160AD"/>
    <w:rsid w:val="002234A2"/>
    <w:rsid w:val="002243D3"/>
    <w:rsid w:val="0022456F"/>
    <w:rsid w:val="00225850"/>
    <w:rsid w:val="0022622A"/>
    <w:rsid w:val="00237040"/>
    <w:rsid w:val="0023738E"/>
    <w:rsid w:val="00242EEB"/>
    <w:rsid w:val="00242F22"/>
    <w:rsid w:val="00243C62"/>
    <w:rsid w:val="002713A0"/>
    <w:rsid w:val="00273064"/>
    <w:rsid w:val="0027676B"/>
    <w:rsid w:val="00280B94"/>
    <w:rsid w:val="00287022"/>
    <w:rsid w:val="00291AE0"/>
    <w:rsid w:val="00292036"/>
    <w:rsid w:val="00292EA3"/>
    <w:rsid w:val="00296B9F"/>
    <w:rsid w:val="00296DE1"/>
    <w:rsid w:val="002971C1"/>
    <w:rsid w:val="002A1FA7"/>
    <w:rsid w:val="002A3564"/>
    <w:rsid w:val="002A6A81"/>
    <w:rsid w:val="002B3085"/>
    <w:rsid w:val="002C5420"/>
    <w:rsid w:val="002E0A81"/>
    <w:rsid w:val="002E10E4"/>
    <w:rsid w:val="002F02CA"/>
    <w:rsid w:val="002F0951"/>
    <w:rsid w:val="002F70CE"/>
    <w:rsid w:val="003040AF"/>
    <w:rsid w:val="003079E1"/>
    <w:rsid w:val="00316975"/>
    <w:rsid w:val="003259B6"/>
    <w:rsid w:val="003261F2"/>
    <w:rsid w:val="003279F1"/>
    <w:rsid w:val="0033291B"/>
    <w:rsid w:val="0033376B"/>
    <w:rsid w:val="003464AB"/>
    <w:rsid w:val="003471DC"/>
    <w:rsid w:val="00347FB9"/>
    <w:rsid w:val="003565CF"/>
    <w:rsid w:val="003567BE"/>
    <w:rsid w:val="003641D1"/>
    <w:rsid w:val="0037224A"/>
    <w:rsid w:val="00375CB4"/>
    <w:rsid w:val="0038028D"/>
    <w:rsid w:val="003805B0"/>
    <w:rsid w:val="00386A54"/>
    <w:rsid w:val="00390CA8"/>
    <w:rsid w:val="00396ECD"/>
    <w:rsid w:val="00397F31"/>
    <w:rsid w:val="003A129F"/>
    <w:rsid w:val="003A729F"/>
    <w:rsid w:val="003B0D9B"/>
    <w:rsid w:val="003B13D4"/>
    <w:rsid w:val="003B65E6"/>
    <w:rsid w:val="003B7D89"/>
    <w:rsid w:val="003C6364"/>
    <w:rsid w:val="003C656D"/>
    <w:rsid w:val="003D06DE"/>
    <w:rsid w:val="003D1074"/>
    <w:rsid w:val="003D1618"/>
    <w:rsid w:val="003F03ED"/>
    <w:rsid w:val="0040023B"/>
    <w:rsid w:val="004042C0"/>
    <w:rsid w:val="0043050C"/>
    <w:rsid w:val="004334D7"/>
    <w:rsid w:val="004419C7"/>
    <w:rsid w:val="00456761"/>
    <w:rsid w:val="00464C45"/>
    <w:rsid w:val="00470FED"/>
    <w:rsid w:val="00472430"/>
    <w:rsid w:val="00473C4D"/>
    <w:rsid w:val="00483384"/>
    <w:rsid w:val="00490D47"/>
    <w:rsid w:val="004970DF"/>
    <w:rsid w:val="004A3C55"/>
    <w:rsid w:val="004B0002"/>
    <w:rsid w:val="004B43C5"/>
    <w:rsid w:val="004C06FA"/>
    <w:rsid w:val="004E3CAB"/>
    <w:rsid w:val="004F6B34"/>
    <w:rsid w:val="0050209E"/>
    <w:rsid w:val="00502EFF"/>
    <w:rsid w:val="0050697A"/>
    <w:rsid w:val="00514B5E"/>
    <w:rsid w:val="0052745D"/>
    <w:rsid w:val="00527D32"/>
    <w:rsid w:val="005421DC"/>
    <w:rsid w:val="0055003B"/>
    <w:rsid w:val="0055442B"/>
    <w:rsid w:val="00561423"/>
    <w:rsid w:val="005641DA"/>
    <w:rsid w:val="00564FAE"/>
    <w:rsid w:val="00572499"/>
    <w:rsid w:val="00575935"/>
    <w:rsid w:val="00581608"/>
    <w:rsid w:val="00581B3B"/>
    <w:rsid w:val="00583996"/>
    <w:rsid w:val="005A0FF5"/>
    <w:rsid w:val="005A61D1"/>
    <w:rsid w:val="005B6647"/>
    <w:rsid w:val="005B7FCF"/>
    <w:rsid w:val="005C2454"/>
    <w:rsid w:val="005C2D06"/>
    <w:rsid w:val="005C4FED"/>
    <w:rsid w:val="005C5839"/>
    <w:rsid w:val="005D1A10"/>
    <w:rsid w:val="005F4C55"/>
    <w:rsid w:val="005F75DB"/>
    <w:rsid w:val="006032DA"/>
    <w:rsid w:val="00604FCB"/>
    <w:rsid w:val="0060628A"/>
    <w:rsid w:val="00606837"/>
    <w:rsid w:val="00614515"/>
    <w:rsid w:val="00616DD5"/>
    <w:rsid w:val="00622374"/>
    <w:rsid w:val="00623653"/>
    <w:rsid w:val="00623F04"/>
    <w:rsid w:val="00627255"/>
    <w:rsid w:val="00630D57"/>
    <w:rsid w:val="00654050"/>
    <w:rsid w:val="00656D21"/>
    <w:rsid w:val="0067280F"/>
    <w:rsid w:val="0067354C"/>
    <w:rsid w:val="00681ADB"/>
    <w:rsid w:val="00691C32"/>
    <w:rsid w:val="00692397"/>
    <w:rsid w:val="006A111A"/>
    <w:rsid w:val="006A27C7"/>
    <w:rsid w:val="006A2C59"/>
    <w:rsid w:val="006A411B"/>
    <w:rsid w:val="006B3898"/>
    <w:rsid w:val="006B7286"/>
    <w:rsid w:val="006D05AA"/>
    <w:rsid w:val="006D180D"/>
    <w:rsid w:val="006D3F27"/>
    <w:rsid w:val="006E0C05"/>
    <w:rsid w:val="006E4D65"/>
    <w:rsid w:val="006F0CE8"/>
    <w:rsid w:val="006F3A7B"/>
    <w:rsid w:val="006F3BA0"/>
    <w:rsid w:val="006F79BD"/>
    <w:rsid w:val="0071767F"/>
    <w:rsid w:val="00721258"/>
    <w:rsid w:val="00731BE1"/>
    <w:rsid w:val="00732519"/>
    <w:rsid w:val="0074200B"/>
    <w:rsid w:val="00744B4A"/>
    <w:rsid w:val="00760ED7"/>
    <w:rsid w:val="00761C9B"/>
    <w:rsid w:val="00763B1D"/>
    <w:rsid w:val="0076681C"/>
    <w:rsid w:val="00771486"/>
    <w:rsid w:val="00772AE5"/>
    <w:rsid w:val="0078116F"/>
    <w:rsid w:val="00784817"/>
    <w:rsid w:val="0078536D"/>
    <w:rsid w:val="007A19DE"/>
    <w:rsid w:val="007A2B0B"/>
    <w:rsid w:val="007A6745"/>
    <w:rsid w:val="007B0E38"/>
    <w:rsid w:val="007B4257"/>
    <w:rsid w:val="007D20B6"/>
    <w:rsid w:val="007D330C"/>
    <w:rsid w:val="007D4DB2"/>
    <w:rsid w:val="007E3057"/>
    <w:rsid w:val="007E46A4"/>
    <w:rsid w:val="007E4B1E"/>
    <w:rsid w:val="007F3511"/>
    <w:rsid w:val="008046E3"/>
    <w:rsid w:val="008115A7"/>
    <w:rsid w:val="008121F8"/>
    <w:rsid w:val="008150CD"/>
    <w:rsid w:val="0081652F"/>
    <w:rsid w:val="00822890"/>
    <w:rsid w:val="0082394A"/>
    <w:rsid w:val="0083425F"/>
    <w:rsid w:val="00835658"/>
    <w:rsid w:val="0084211E"/>
    <w:rsid w:val="00842501"/>
    <w:rsid w:val="0085075C"/>
    <w:rsid w:val="008754FA"/>
    <w:rsid w:val="00892622"/>
    <w:rsid w:val="008939C9"/>
    <w:rsid w:val="00897129"/>
    <w:rsid w:val="008A0F9E"/>
    <w:rsid w:val="008A34EE"/>
    <w:rsid w:val="008A5CAD"/>
    <w:rsid w:val="008B074F"/>
    <w:rsid w:val="008B0F0F"/>
    <w:rsid w:val="008B7C93"/>
    <w:rsid w:val="008C2201"/>
    <w:rsid w:val="008C2D4B"/>
    <w:rsid w:val="008C3538"/>
    <w:rsid w:val="008C61E4"/>
    <w:rsid w:val="008D0F37"/>
    <w:rsid w:val="008D6B67"/>
    <w:rsid w:val="008D71A4"/>
    <w:rsid w:val="008D7994"/>
    <w:rsid w:val="008E1731"/>
    <w:rsid w:val="008E1A76"/>
    <w:rsid w:val="008E4AAA"/>
    <w:rsid w:val="008E7D76"/>
    <w:rsid w:val="008F65A6"/>
    <w:rsid w:val="00900D44"/>
    <w:rsid w:val="009124A7"/>
    <w:rsid w:val="00915F39"/>
    <w:rsid w:val="00915FE2"/>
    <w:rsid w:val="0092659B"/>
    <w:rsid w:val="0092699E"/>
    <w:rsid w:val="009276C8"/>
    <w:rsid w:val="00936975"/>
    <w:rsid w:val="00936CE4"/>
    <w:rsid w:val="00941C0D"/>
    <w:rsid w:val="00962CF3"/>
    <w:rsid w:val="00966531"/>
    <w:rsid w:val="0097142B"/>
    <w:rsid w:val="009718F1"/>
    <w:rsid w:val="00974905"/>
    <w:rsid w:val="00986201"/>
    <w:rsid w:val="009905EB"/>
    <w:rsid w:val="00993002"/>
    <w:rsid w:val="0099669D"/>
    <w:rsid w:val="009B0AD7"/>
    <w:rsid w:val="009B537E"/>
    <w:rsid w:val="009B6156"/>
    <w:rsid w:val="009C0EC2"/>
    <w:rsid w:val="009D2919"/>
    <w:rsid w:val="009D4089"/>
    <w:rsid w:val="009D5A66"/>
    <w:rsid w:val="009E6CBB"/>
    <w:rsid w:val="009F3EA7"/>
    <w:rsid w:val="009F6C0B"/>
    <w:rsid w:val="009F79C8"/>
    <w:rsid w:val="00A032B0"/>
    <w:rsid w:val="00A11096"/>
    <w:rsid w:val="00A12EF7"/>
    <w:rsid w:val="00A15818"/>
    <w:rsid w:val="00A15847"/>
    <w:rsid w:val="00A24F97"/>
    <w:rsid w:val="00A262D1"/>
    <w:rsid w:val="00A26301"/>
    <w:rsid w:val="00A32961"/>
    <w:rsid w:val="00A3400A"/>
    <w:rsid w:val="00A416B3"/>
    <w:rsid w:val="00A565E9"/>
    <w:rsid w:val="00A57531"/>
    <w:rsid w:val="00A6762A"/>
    <w:rsid w:val="00A679D4"/>
    <w:rsid w:val="00A80437"/>
    <w:rsid w:val="00A95133"/>
    <w:rsid w:val="00A973BE"/>
    <w:rsid w:val="00AA650B"/>
    <w:rsid w:val="00AB14B2"/>
    <w:rsid w:val="00AB7D77"/>
    <w:rsid w:val="00AC2E79"/>
    <w:rsid w:val="00AC6074"/>
    <w:rsid w:val="00AD2B72"/>
    <w:rsid w:val="00AD3499"/>
    <w:rsid w:val="00AD7FEF"/>
    <w:rsid w:val="00AE1BF9"/>
    <w:rsid w:val="00AE53D8"/>
    <w:rsid w:val="00B0211F"/>
    <w:rsid w:val="00B12902"/>
    <w:rsid w:val="00B178E5"/>
    <w:rsid w:val="00B36E9A"/>
    <w:rsid w:val="00B3758C"/>
    <w:rsid w:val="00B42A30"/>
    <w:rsid w:val="00B42CD2"/>
    <w:rsid w:val="00B51B36"/>
    <w:rsid w:val="00B56246"/>
    <w:rsid w:val="00B65A4C"/>
    <w:rsid w:val="00B71560"/>
    <w:rsid w:val="00B71BAC"/>
    <w:rsid w:val="00B73E6D"/>
    <w:rsid w:val="00B7580F"/>
    <w:rsid w:val="00B8031A"/>
    <w:rsid w:val="00B8782C"/>
    <w:rsid w:val="00B87F53"/>
    <w:rsid w:val="00B90F0D"/>
    <w:rsid w:val="00BA0170"/>
    <w:rsid w:val="00BA5961"/>
    <w:rsid w:val="00BA6FE6"/>
    <w:rsid w:val="00BB5BCB"/>
    <w:rsid w:val="00BC567A"/>
    <w:rsid w:val="00BD1544"/>
    <w:rsid w:val="00BD232C"/>
    <w:rsid w:val="00BD569C"/>
    <w:rsid w:val="00BE40E4"/>
    <w:rsid w:val="00C13D05"/>
    <w:rsid w:val="00C16D9F"/>
    <w:rsid w:val="00C225E8"/>
    <w:rsid w:val="00C240A1"/>
    <w:rsid w:val="00C31A25"/>
    <w:rsid w:val="00C541AC"/>
    <w:rsid w:val="00C55AF6"/>
    <w:rsid w:val="00C55E48"/>
    <w:rsid w:val="00C66685"/>
    <w:rsid w:val="00C8694B"/>
    <w:rsid w:val="00C93A5A"/>
    <w:rsid w:val="00CA02F5"/>
    <w:rsid w:val="00CA0D3C"/>
    <w:rsid w:val="00CA6319"/>
    <w:rsid w:val="00CB530F"/>
    <w:rsid w:val="00CB539C"/>
    <w:rsid w:val="00CC3007"/>
    <w:rsid w:val="00CC6FD8"/>
    <w:rsid w:val="00CD20AB"/>
    <w:rsid w:val="00CD5A52"/>
    <w:rsid w:val="00CD6AAC"/>
    <w:rsid w:val="00CF0177"/>
    <w:rsid w:val="00CF0D52"/>
    <w:rsid w:val="00CF16D6"/>
    <w:rsid w:val="00CF6391"/>
    <w:rsid w:val="00CF7D60"/>
    <w:rsid w:val="00D0059D"/>
    <w:rsid w:val="00D055DF"/>
    <w:rsid w:val="00D11AEE"/>
    <w:rsid w:val="00D12CFD"/>
    <w:rsid w:val="00D14FCE"/>
    <w:rsid w:val="00D170CB"/>
    <w:rsid w:val="00D17E35"/>
    <w:rsid w:val="00D254B7"/>
    <w:rsid w:val="00D40ECA"/>
    <w:rsid w:val="00D46A19"/>
    <w:rsid w:val="00D53E6F"/>
    <w:rsid w:val="00D663E7"/>
    <w:rsid w:val="00D706CF"/>
    <w:rsid w:val="00D7186D"/>
    <w:rsid w:val="00D71ECF"/>
    <w:rsid w:val="00D7279F"/>
    <w:rsid w:val="00D753AC"/>
    <w:rsid w:val="00D753EC"/>
    <w:rsid w:val="00D761EC"/>
    <w:rsid w:val="00D82FBE"/>
    <w:rsid w:val="00D91024"/>
    <w:rsid w:val="00D913A4"/>
    <w:rsid w:val="00D93D0E"/>
    <w:rsid w:val="00D94BBA"/>
    <w:rsid w:val="00D94FB0"/>
    <w:rsid w:val="00DA3E65"/>
    <w:rsid w:val="00DA6DAF"/>
    <w:rsid w:val="00DB5BFA"/>
    <w:rsid w:val="00DB7797"/>
    <w:rsid w:val="00DD072C"/>
    <w:rsid w:val="00DE1DC3"/>
    <w:rsid w:val="00DE3700"/>
    <w:rsid w:val="00DF44CD"/>
    <w:rsid w:val="00E025E4"/>
    <w:rsid w:val="00E216AA"/>
    <w:rsid w:val="00E26D2C"/>
    <w:rsid w:val="00E32348"/>
    <w:rsid w:val="00E41AF9"/>
    <w:rsid w:val="00E50E8E"/>
    <w:rsid w:val="00E546E3"/>
    <w:rsid w:val="00E640CC"/>
    <w:rsid w:val="00E70A63"/>
    <w:rsid w:val="00E74FED"/>
    <w:rsid w:val="00E81A13"/>
    <w:rsid w:val="00E81E0F"/>
    <w:rsid w:val="00E8464F"/>
    <w:rsid w:val="00E87D25"/>
    <w:rsid w:val="00E974E3"/>
    <w:rsid w:val="00EA25D1"/>
    <w:rsid w:val="00EA3E74"/>
    <w:rsid w:val="00ED06B5"/>
    <w:rsid w:val="00ED293E"/>
    <w:rsid w:val="00ED4A9E"/>
    <w:rsid w:val="00ED52EC"/>
    <w:rsid w:val="00EE3741"/>
    <w:rsid w:val="00EE6B92"/>
    <w:rsid w:val="00EF3719"/>
    <w:rsid w:val="00EF61BA"/>
    <w:rsid w:val="00F0124F"/>
    <w:rsid w:val="00F03780"/>
    <w:rsid w:val="00F11AA5"/>
    <w:rsid w:val="00F146D6"/>
    <w:rsid w:val="00F31594"/>
    <w:rsid w:val="00F34769"/>
    <w:rsid w:val="00F40F0B"/>
    <w:rsid w:val="00F4162A"/>
    <w:rsid w:val="00F472B4"/>
    <w:rsid w:val="00F54095"/>
    <w:rsid w:val="00F606BA"/>
    <w:rsid w:val="00F65F99"/>
    <w:rsid w:val="00F84313"/>
    <w:rsid w:val="00F955E8"/>
    <w:rsid w:val="00FA49D2"/>
    <w:rsid w:val="00FA67CE"/>
    <w:rsid w:val="00FB2291"/>
    <w:rsid w:val="00FC20F8"/>
    <w:rsid w:val="00FC4F74"/>
    <w:rsid w:val="00FD32F8"/>
    <w:rsid w:val="00FD61BC"/>
    <w:rsid w:val="00FE285C"/>
    <w:rsid w:val="00FE680E"/>
    <w:rsid w:val="00FF08C9"/>
    <w:rsid w:val="7216C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,"/>
  <w14:docId w14:val="00505093"/>
  <w15:docId w15:val="{A75D7AEF-EAD2-0940-A356-6888FF254A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/>
    <w:lsdException w:name="Body Text First Indent" w:semiHidden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uiPriority="40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71767F"/>
    <w:pPr>
      <w:spacing w:before="100" w:after="120"/>
    </w:pPr>
    <w:rPr>
      <w:rFonts w:ascii="Century Gothic" w:hAnsi="Century Gothic"/>
      <w:szCs w:val="32"/>
    </w:rPr>
  </w:style>
  <w:style w:type="paragraph" w:styleId="Heading1">
    <w:name w:val="heading 1"/>
    <w:basedOn w:val="Normal"/>
    <w:next w:val="Normal"/>
    <w:link w:val="Heading1Char"/>
    <w:uiPriority w:val="9"/>
    <w:semiHidden/>
    <w:qFormat/>
    <w:rsid w:val="00120E16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BB427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qFormat/>
    <w:rsid w:val="00120E16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62D84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qFormat/>
    <w:rsid w:val="00120E16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62D84E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noteText">
    <w:name w:val="footnote text"/>
    <w:basedOn w:val="Normal"/>
    <w:link w:val="FootnoteTextChar"/>
    <w:autoRedefine/>
    <w:uiPriority w:val="99"/>
    <w:semiHidden/>
    <w:rsid w:val="00243C62"/>
    <w:rPr>
      <w:sz w:val="14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83996"/>
    <w:rPr>
      <w:sz w:val="14"/>
      <w:szCs w:val="20"/>
    </w:rPr>
  </w:style>
  <w:style w:type="paragraph" w:styleId="Header">
    <w:name w:val="header"/>
    <w:basedOn w:val="Normal"/>
    <w:link w:val="HeaderChar"/>
    <w:uiPriority w:val="99"/>
    <w:semiHidden/>
    <w:rsid w:val="00691C3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047540"/>
    <w:rPr>
      <w:sz w:val="18"/>
    </w:rPr>
  </w:style>
  <w:style w:type="paragraph" w:styleId="Footer">
    <w:name w:val="footer"/>
    <w:basedOn w:val="Normal"/>
    <w:link w:val="FooterChar"/>
    <w:uiPriority w:val="99"/>
    <w:rsid w:val="006E4D6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E4D65"/>
    <w:rPr>
      <w:rFonts w:ascii="Century Gothic" w:hAnsi="Century Gothic"/>
      <w:sz w:val="18"/>
    </w:rPr>
  </w:style>
  <w:style w:type="paragraph" w:customStyle="1" w:styleId="firstpageheaderspacer">
    <w:name w:val="_first page header spacer"/>
    <w:semiHidden/>
    <w:rsid w:val="00B178E5"/>
    <w:pPr>
      <w:spacing w:after="3400"/>
    </w:pPr>
    <w:rPr>
      <w:sz w:val="18"/>
    </w:rPr>
  </w:style>
  <w:style w:type="paragraph" w:customStyle="1" w:styleId="01TitlePageHeader">
    <w:name w:val="01_Title Page Header"/>
    <w:basedOn w:val="Normal"/>
    <w:next w:val="02TitlePageSubhead"/>
    <w:qFormat/>
    <w:rsid w:val="00E70A63"/>
    <w:pPr>
      <w:keepNext/>
      <w:spacing w:after="480"/>
    </w:pPr>
    <w:rPr>
      <w:sz w:val="60"/>
    </w:rPr>
  </w:style>
  <w:style w:type="paragraph" w:customStyle="1" w:styleId="02TitlePageSubhead">
    <w:name w:val="02_Title Page Subhead"/>
    <w:basedOn w:val="Normal"/>
    <w:next w:val="Normal"/>
    <w:qFormat/>
    <w:rsid w:val="0071767F"/>
    <w:pPr>
      <w:keepNext/>
      <w:spacing w:before="280"/>
    </w:pPr>
    <w:rPr>
      <w:sz w:val="40"/>
    </w:rPr>
  </w:style>
  <w:style w:type="paragraph" w:customStyle="1" w:styleId="03SubheadBodyTitle">
    <w:name w:val="03_Subhead Body Title"/>
    <w:basedOn w:val="Normal"/>
    <w:next w:val="Normal"/>
    <w:qFormat/>
    <w:rsid w:val="0071767F"/>
    <w:pPr>
      <w:keepNext/>
      <w:spacing w:before="200"/>
    </w:pPr>
    <w:rPr>
      <w:b/>
      <w:sz w:val="32"/>
    </w:rPr>
  </w:style>
  <w:style w:type="paragraph" w:customStyle="1" w:styleId="04SubheadBody">
    <w:name w:val="04_Subhead Body"/>
    <w:basedOn w:val="Normal"/>
    <w:next w:val="05BodyCopy"/>
    <w:qFormat/>
    <w:rsid w:val="00E70A63"/>
    <w:pPr>
      <w:keepNext/>
    </w:pPr>
    <w:rPr>
      <w:b/>
    </w:rPr>
  </w:style>
  <w:style w:type="paragraph" w:customStyle="1" w:styleId="05BodyCopy">
    <w:name w:val="05_Body Copy"/>
    <w:basedOn w:val="Normal"/>
    <w:link w:val="05BodyCopyChar"/>
    <w:qFormat/>
    <w:rsid w:val="00E70A63"/>
    <w:pPr>
      <w:keepNext/>
    </w:pPr>
    <w:rPr>
      <w:sz w:val="20"/>
    </w:rPr>
  </w:style>
  <w:style w:type="paragraph" w:customStyle="1" w:styleId="06Bullets">
    <w:name w:val="06_Bullets"/>
    <w:basedOn w:val="05BodyCopy"/>
    <w:qFormat/>
    <w:rsid w:val="009F79C8"/>
    <w:pPr>
      <w:numPr>
        <w:numId w:val="1"/>
      </w:numPr>
      <w:tabs>
        <w:tab w:val="left" w:pos="360"/>
      </w:tabs>
      <w:spacing w:after="40"/>
    </w:pPr>
    <w:rPr>
      <w:rFonts w:cs="Cordia New (Body CS)"/>
      <w:color w:val="000000" w:themeColor="text1"/>
    </w:rPr>
  </w:style>
  <w:style w:type="paragraph" w:customStyle="1" w:styleId="08DocumentType">
    <w:name w:val="08_Document Type"/>
    <w:basedOn w:val="Normal"/>
    <w:qFormat/>
    <w:rsid w:val="00E70A63"/>
    <w:pPr>
      <w:keepNext/>
      <w:jc w:val="center"/>
    </w:pPr>
    <w:rPr>
      <w:rFonts w:ascii="Calibri" w:hAnsi="Calibri"/>
      <w:b/>
      <w:kern w:val="20"/>
      <w:sz w:val="20"/>
      <w:szCs w:val="20"/>
    </w:rPr>
  </w:style>
  <w:style w:type="paragraph" w:customStyle="1" w:styleId="09InternalOnly">
    <w:name w:val="09_Internal Only"/>
    <w:basedOn w:val="Normal"/>
    <w:qFormat/>
    <w:rsid w:val="00E70A63"/>
    <w:pPr>
      <w:keepNext/>
      <w:jc w:val="center"/>
    </w:pPr>
    <w:rPr>
      <w:rFonts w:eastAsiaTheme="minorEastAsia"/>
      <w:i/>
      <w:iCs/>
      <w:color w:val="C30C21"/>
      <w:szCs w:val="18"/>
    </w:rPr>
  </w:style>
  <w:style w:type="paragraph" w:styleId="ListBullet">
    <w:name w:val="List Bullet"/>
    <w:basedOn w:val="Normal"/>
    <w:uiPriority w:val="99"/>
    <w:semiHidden/>
    <w:rsid w:val="0011151A"/>
    <w:pPr>
      <w:numPr>
        <w:numId w:val="2"/>
      </w:numPr>
      <w:contextualSpacing/>
    </w:pPr>
    <w:rPr>
      <w:rFonts w:ascii="Calibri" w:eastAsia="MS Mincho" w:hAnsi="Calibri"/>
      <w:sz w:val="20"/>
      <w:szCs w:val="24"/>
    </w:rPr>
  </w:style>
  <w:style w:type="paragraph" w:customStyle="1" w:styleId="09LegalFooter">
    <w:name w:val="09_Legal Footer"/>
    <w:basedOn w:val="Normal"/>
    <w:qFormat/>
    <w:rsid w:val="00D94FB0"/>
    <w:pPr>
      <w:widowControl w:val="0"/>
      <w:autoSpaceDE w:val="0"/>
      <w:autoSpaceDN w:val="0"/>
      <w:adjustRightInd w:val="0"/>
      <w:spacing w:after="40"/>
      <w:textAlignment w:val="center"/>
    </w:pPr>
    <w:rPr>
      <w:rFonts w:eastAsia="Cambria" w:cs="HelveticaNeueLTStd-Lt"/>
      <w:color w:val="949594"/>
      <w:sz w:val="12"/>
      <w:szCs w:val="10"/>
    </w:rPr>
  </w:style>
  <w:style w:type="character" w:customStyle="1" w:styleId="Heading1Char">
    <w:name w:val="Heading 1 Char"/>
    <w:basedOn w:val="DefaultParagraphFont"/>
    <w:link w:val="Heading1"/>
    <w:uiPriority w:val="9"/>
    <w:semiHidden/>
    <w:rsid w:val="00120E16"/>
    <w:rPr>
      <w:rFonts w:asciiTheme="majorHAnsi" w:eastAsiaTheme="majorEastAsia" w:hAnsiTheme="majorHAnsi" w:cstheme="majorBidi"/>
      <w:b/>
      <w:bCs/>
      <w:color w:val="3BB427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3996"/>
    <w:rPr>
      <w:rFonts w:asciiTheme="majorHAnsi" w:eastAsiaTheme="majorEastAsia" w:hAnsiTheme="majorHAnsi" w:cstheme="majorBidi"/>
      <w:b/>
      <w:bCs/>
      <w:color w:val="62D84E" w:themeColor="accent1"/>
      <w:sz w:val="26"/>
      <w:szCs w:val="26"/>
    </w:rPr>
  </w:style>
  <w:style w:type="paragraph" w:styleId="TOC1">
    <w:name w:val="toc 1"/>
    <w:basedOn w:val="Normal"/>
    <w:next w:val="Normal"/>
    <w:autoRedefine/>
    <w:uiPriority w:val="39"/>
    <w:qFormat/>
    <w:rsid w:val="006E4D65"/>
    <w:pPr>
      <w:spacing w:after="100"/>
    </w:pPr>
    <w:rPr>
      <w:sz w:val="20"/>
    </w:rPr>
  </w:style>
  <w:style w:type="paragraph" w:styleId="TOC2">
    <w:name w:val="toc 2"/>
    <w:basedOn w:val="Normal"/>
    <w:next w:val="Normal"/>
    <w:autoRedefine/>
    <w:uiPriority w:val="39"/>
    <w:qFormat/>
    <w:rsid w:val="006E4D65"/>
    <w:pPr>
      <w:tabs>
        <w:tab w:val="right" w:leader="dot" w:pos="9350"/>
      </w:tabs>
      <w:spacing w:after="100"/>
      <w:ind w:left="180"/>
    </w:pPr>
    <w:rPr>
      <w:rFonts w:eastAsiaTheme="minorEastAsia"/>
      <w:noProof/>
      <w:sz w:val="20"/>
    </w:rPr>
  </w:style>
  <w:style w:type="character" w:styleId="Hyperlink">
    <w:name w:val="Hyperlink"/>
    <w:basedOn w:val="DefaultParagraphFont"/>
    <w:uiPriority w:val="99"/>
    <w:unhideWhenUsed/>
    <w:rsid w:val="006E4D65"/>
    <w:rPr>
      <w:rFonts w:ascii="Century Gothic" w:hAnsi="Century Gothic"/>
      <w:color w:val="009156" w:themeColor="accent2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6E4D65"/>
    <w:pPr>
      <w:spacing w:before="0"/>
      <w:outlineLvl w:val="9"/>
    </w:pPr>
    <w:rPr>
      <w:rFonts w:ascii="Century Gothic" w:hAnsi="Century Gothic"/>
      <w:color w:val="auto"/>
      <w:sz w:val="32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rsid w:val="00120E16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40E4"/>
    <w:rPr>
      <w:rFonts w:ascii="Tahoma" w:hAnsi="Tahoma" w:cs="Tahoma"/>
      <w:sz w:val="16"/>
      <w:szCs w:val="16"/>
    </w:rPr>
  </w:style>
  <w:style w:type="paragraph" w:styleId="TOC3">
    <w:name w:val="toc 3"/>
    <w:basedOn w:val="Normal"/>
    <w:next w:val="Normal"/>
    <w:autoRedefine/>
    <w:uiPriority w:val="39"/>
    <w:semiHidden/>
    <w:qFormat/>
    <w:rsid w:val="00120E16"/>
    <w:pPr>
      <w:spacing w:after="100"/>
      <w:ind w:left="440"/>
    </w:pPr>
    <w:rPr>
      <w:rFonts w:eastAsiaTheme="minorEastAsia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3996"/>
    <w:rPr>
      <w:rFonts w:asciiTheme="majorHAnsi" w:eastAsiaTheme="majorEastAsia" w:hAnsiTheme="majorHAnsi" w:cstheme="majorBidi"/>
      <w:b/>
      <w:bCs/>
      <w:color w:val="62D84E" w:themeColor="accent1"/>
      <w:sz w:val="18"/>
    </w:rPr>
  </w:style>
  <w:style w:type="paragraph" w:customStyle="1" w:styleId="07Bullets-L2">
    <w:name w:val="07_Bullets - L2"/>
    <w:basedOn w:val="06Bullets"/>
    <w:semiHidden/>
    <w:qFormat/>
    <w:rsid w:val="008E1A76"/>
    <w:pPr>
      <w:numPr>
        <w:numId w:val="3"/>
      </w:numPr>
      <w:tabs>
        <w:tab w:val="clear" w:pos="360"/>
        <w:tab w:val="left" w:pos="720"/>
      </w:tabs>
    </w:pPr>
  </w:style>
  <w:style w:type="numbering" w:customStyle="1" w:styleId="Style1">
    <w:name w:val="Style1"/>
    <w:uiPriority w:val="99"/>
    <w:rsid w:val="00F4162A"/>
    <w:pPr>
      <w:numPr>
        <w:numId w:val="5"/>
      </w:numPr>
    </w:pPr>
  </w:style>
  <w:style w:type="character" w:customStyle="1" w:styleId="10PageNumber">
    <w:name w:val="10_Page Number"/>
    <w:basedOn w:val="DefaultParagraphFont"/>
    <w:uiPriority w:val="1"/>
    <w:semiHidden/>
    <w:rsid w:val="002F70CE"/>
    <w:rPr>
      <w:rFonts w:asciiTheme="minorHAnsi" w:hAnsiTheme="minorHAnsi"/>
      <w:sz w:val="20"/>
      <w:szCs w:val="12"/>
    </w:rPr>
  </w:style>
  <w:style w:type="table" w:styleId="TableGrid">
    <w:name w:val="Table Grid"/>
    <w:aliases w:val="ServiceNow"/>
    <w:basedOn w:val="TableNormal"/>
    <w:uiPriority w:val="59"/>
    <w:rsid w:val="009905EB"/>
    <w:pPr>
      <w:spacing w:after="0" w:line="240" w:lineRule="auto"/>
    </w:pPr>
    <w:rPr>
      <w:sz w:val="18"/>
    </w:rPr>
    <w:tblPr>
      <w:tblStyleRowBandSize w:val="1"/>
      <w:tblStyleColBandSize w:val="1"/>
      <w:tblBorders>
        <w:top w:val="single" w:sz="6" w:space="0" w:color="FFFFFF" w:themeColor="background1"/>
        <w:left w:val="single" w:sz="6" w:space="0" w:color="FFFFFF" w:themeColor="background1"/>
        <w:bottom w:val="single" w:sz="6" w:space="0" w:color="FFFFFF" w:themeColor="background1"/>
        <w:right w:val="single" w:sz="6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blStylePr w:type="firstRow">
      <w:rPr>
        <w:rFonts w:asciiTheme="minorHAnsi" w:hAnsiTheme="minorHAnsi"/>
        <w:b w:val="0"/>
        <w:i w:val="0"/>
        <w:color w:val="FFFFFF" w:themeColor="background1"/>
        <w:sz w:val="18"/>
      </w:rPr>
      <w:tblPr/>
      <w:tcPr>
        <w:tcBorders>
          <w:top w:val="single" w:sz="6" w:space="0" w:color="7399C6"/>
          <w:left w:val="single" w:sz="6" w:space="0" w:color="7399C6"/>
          <w:bottom w:val="single" w:sz="6" w:space="0" w:color="7399C6"/>
          <w:right w:val="single" w:sz="6" w:space="0" w:color="7399C6"/>
          <w:insideH w:val="single" w:sz="6" w:space="0" w:color="7399C6"/>
          <w:insideV w:val="single" w:sz="6" w:space="0" w:color="7399C6"/>
          <w:tl2br w:val="nil"/>
          <w:tr2bl w:val="nil"/>
        </w:tcBorders>
        <w:shd w:val="clear" w:color="auto" w:fill="7399C6"/>
      </w:tcPr>
    </w:tblStylePr>
    <w:tblStylePr w:type="lastRow">
      <w:tblPr/>
      <w:tcPr>
        <w:tcBorders>
          <w:top w:val="single" w:sz="6" w:space="0" w:color="C30C21"/>
          <w:left w:val="single" w:sz="6" w:space="0" w:color="C30C21"/>
          <w:bottom w:val="single" w:sz="6" w:space="0" w:color="C30C21"/>
          <w:right w:val="single" w:sz="6" w:space="0" w:color="C30C21"/>
          <w:insideH w:val="single" w:sz="6" w:space="0" w:color="C30C21"/>
          <w:insideV w:val="single" w:sz="6" w:space="0" w:color="C30C21"/>
          <w:tl2br w:val="nil"/>
          <w:tr2bl w:val="nil"/>
        </w:tcBorders>
      </w:tcPr>
    </w:tblStylePr>
    <w:tblStylePr w:type="band1Vert">
      <w:tblPr/>
      <w:tcPr>
        <w:tcBorders>
          <w:top w:val="single" w:sz="6" w:space="0" w:color="7399C6"/>
          <w:left w:val="single" w:sz="6" w:space="0" w:color="7399C6"/>
          <w:bottom w:val="single" w:sz="6" w:space="0" w:color="7399C6"/>
          <w:right w:val="single" w:sz="6" w:space="0" w:color="7399C6"/>
          <w:insideH w:val="single" w:sz="6" w:space="0" w:color="7399C6"/>
          <w:insideV w:val="single" w:sz="6" w:space="0" w:color="7399C6"/>
          <w:tl2br w:val="nil"/>
          <w:tr2bl w:val="nil"/>
        </w:tcBorders>
      </w:tcPr>
    </w:tblStylePr>
    <w:tblStylePr w:type="band2Vert">
      <w:tblPr/>
      <w:tcPr>
        <w:tcBorders>
          <w:top w:val="single" w:sz="6" w:space="0" w:color="7399C6"/>
          <w:left w:val="single" w:sz="6" w:space="0" w:color="7399C6"/>
          <w:bottom w:val="single" w:sz="6" w:space="0" w:color="7399C6"/>
          <w:right w:val="single" w:sz="6" w:space="0" w:color="7399C6"/>
          <w:insideH w:val="single" w:sz="6" w:space="0" w:color="7399C6"/>
          <w:insideV w:val="single" w:sz="6" w:space="0" w:color="7399C6"/>
          <w:tl2br w:val="nil"/>
          <w:tr2bl w:val="nil"/>
        </w:tcBorders>
      </w:tcPr>
    </w:tblStylePr>
    <w:tblStylePr w:type="band1Horz">
      <w:tblPr/>
      <w:tcPr>
        <w:tcBorders>
          <w:top w:val="single" w:sz="6" w:space="0" w:color="7399C6"/>
          <w:left w:val="single" w:sz="6" w:space="0" w:color="7399C6"/>
          <w:bottom w:val="single" w:sz="6" w:space="0" w:color="7399C6"/>
          <w:right w:val="single" w:sz="6" w:space="0" w:color="7399C6"/>
          <w:insideH w:val="single" w:sz="6" w:space="0" w:color="7399C6"/>
          <w:insideV w:val="single" w:sz="6" w:space="0" w:color="7399C6"/>
          <w:tl2br w:val="nil"/>
          <w:tr2bl w:val="nil"/>
        </w:tcBorders>
      </w:tcPr>
    </w:tblStylePr>
    <w:tblStylePr w:type="band2Horz">
      <w:tblPr/>
      <w:tcPr>
        <w:tcBorders>
          <w:top w:val="single" w:sz="6" w:space="0" w:color="7399C6"/>
          <w:left w:val="single" w:sz="6" w:space="0" w:color="7399C6"/>
          <w:bottom w:val="single" w:sz="6" w:space="0" w:color="7399C6"/>
          <w:right w:val="single" w:sz="6" w:space="0" w:color="7399C6"/>
          <w:insideH w:val="single" w:sz="6" w:space="0" w:color="7399C6"/>
          <w:insideV w:val="single" w:sz="6" w:space="0" w:color="7399C6"/>
          <w:tl2br w:val="nil"/>
          <w:tr2bl w:val="nil"/>
        </w:tcBorders>
      </w:tcPr>
    </w:tblStylePr>
  </w:style>
  <w:style w:type="paragraph" w:customStyle="1" w:styleId="10TableHead">
    <w:name w:val="10_Table Head"/>
    <w:qFormat/>
    <w:rsid w:val="00E70A63"/>
    <w:pPr>
      <w:keepNext/>
      <w:spacing w:before="40" w:after="40" w:line="240" w:lineRule="auto"/>
    </w:pPr>
    <w:rPr>
      <w:rFonts w:ascii="Century Gothic" w:hAnsi="Century Gothic"/>
      <w:b/>
      <w:color w:val="FFFFFF" w:themeColor="background1"/>
      <w:sz w:val="18"/>
    </w:rPr>
  </w:style>
  <w:style w:type="paragraph" w:customStyle="1" w:styleId="11TableBody">
    <w:name w:val="11_Table Body"/>
    <w:basedOn w:val="Normal"/>
    <w:qFormat/>
    <w:rsid w:val="00E70A63"/>
    <w:pPr>
      <w:keepNext/>
      <w:spacing w:after="60"/>
    </w:pPr>
  </w:style>
  <w:style w:type="paragraph" w:customStyle="1" w:styleId="12TableBullets">
    <w:name w:val="12_Table Bullets"/>
    <w:basedOn w:val="11TableBody"/>
    <w:qFormat/>
    <w:rsid w:val="005421DC"/>
    <w:pPr>
      <w:numPr>
        <w:numId w:val="7"/>
      </w:numPr>
      <w:tabs>
        <w:tab w:val="left" w:pos="187"/>
      </w:tabs>
    </w:pPr>
  </w:style>
  <w:style w:type="paragraph" w:customStyle="1" w:styleId="07NumberList">
    <w:name w:val="07_Number List"/>
    <w:basedOn w:val="05BodyCopy"/>
    <w:qFormat/>
    <w:rsid w:val="00993002"/>
    <w:pPr>
      <w:numPr>
        <w:numId w:val="8"/>
      </w:numPr>
      <w:tabs>
        <w:tab w:val="left" w:pos="360"/>
      </w:tabs>
      <w:spacing w:after="40"/>
      <w:ind w:left="360"/>
    </w:pPr>
  </w:style>
  <w:style w:type="paragraph" w:styleId="NormalWeb">
    <w:name w:val="Normal (Web)"/>
    <w:basedOn w:val="Normal"/>
    <w:uiPriority w:val="99"/>
    <w:semiHidden/>
    <w:unhideWhenUsed/>
    <w:rsid w:val="0067354C"/>
    <w:pPr>
      <w:spacing w:beforeAutospacing="1" w:after="100" w:afterAutospacing="1"/>
    </w:pPr>
    <w:rPr>
      <w:rFonts w:ascii="Times New Roman" w:eastAsiaTheme="minorEastAsia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2F02CA"/>
    <w:pPr>
      <w:ind w:left="720"/>
      <w:contextualSpacing/>
    </w:pPr>
    <w:rPr>
      <w:rFonts w:eastAsiaTheme="minorEastAsia" w:cs="Times New Roman"/>
      <w:sz w:val="20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5C5839"/>
    <w:rPr>
      <w:color w:val="009156" w:themeColor="accent2"/>
      <w:u w:val="single"/>
    </w:rPr>
  </w:style>
  <w:style w:type="character" w:customStyle="1" w:styleId="sn-widget-textblock-body">
    <w:name w:val="sn-widget-textblock-body"/>
    <w:basedOn w:val="DefaultParagraphFont"/>
    <w:rsid w:val="00A15847"/>
  </w:style>
  <w:style w:type="character" w:styleId="PageNumber">
    <w:name w:val="page number"/>
    <w:basedOn w:val="DefaultParagraphFont"/>
    <w:uiPriority w:val="99"/>
    <w:semiHidden/>
    <w:unhideWhenUsed/>
    <w:rsid w:val="00A15847"/>
  </w:style>
  <w:style w:type="table" w:styleId="TableGridLight">
    <w:name w:val="Grid Table Light"/>
    <w:basedOn w:val="TableNormal"/>
    <w:uiPriority w:val="40"/>
    <w:rsid w:val="003F03ED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Style2">
    <w:name w:val="Style2"/>
    <w:basedOn w:val="TableNormal"/>
    <w:uiPriority w:val="99"/>
    <w:rsid w:val="003F03ED"/>
    <w:pPr>
      <w:spacing w:after="0" w:line="240" w:lineRule="auto"/>
    </w:pPr>
    <w:rPr>
      <w:sz w:val="18"/>
    </w:rPr>
    <w:tblPr>
      <w:tblStyleRow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cPr>
      <w:vAlign w:val="center"/>
    </w:tcPr>
    <w:tblStylePr w:type="firstRow">
      <w:pPr>
        <w:wordWrap/>
        <w:spacing w:beforeLines="40" w:before="40" w:beforeAutospacing="0" w:afterLines="40" w:after="40" w:afterAutospacing="0" w:line="240" w:lineRule="auto"/>
        <w:ind w:leftChars="0" w:left="0" w:rightChars="0" w:right="0" w:firstLineChars="0" w:firstLine="0"/>
        <w:jc w:val="left"/>
      </w:pPr>
      <w:rPr>
        <w:rFonts w:asciiTheme="minorHAnsi" w:hAnsiTheme="minorHAnsi"/>
        <w:b/>
        <w:color w:val="FFFFFF" w:themeColor="background1"/>
        <w:sz w:val="18"/>
      </w:rPr>
      <w:tblPr/>
      <w:tcPr>
        <w:shd w:val="clear" w:color="auto" w:fill="FFFFFF" w:themeFill="background2"/>
      </w:tcPr>
    </w:tblStylePr>
    <w:tblStylePr w:type="band1Horz">
      <w:pPr>
        <w:wordWrap/>
        <w:spacing w:beforeLines="40" w:before="40" w:beforeAutospacing="0" w:afterLines="40" w:after="40" w:afterAutospacing="0" w:line="240" w:lineRule="auto"/>
        <w:jc w:val="left"/>
      </w:pPr>
      <w:rPr>
        <w:rFonts w:asciiTheme="minorHAnsi" w:hAnsiTheme="minorHAnsi"/>
        <w:sz w:val="18"/>
      </w:rPr>
      <w:tblPr/>
      <w:tcPr>
        <w:tcBorders>
          <w:top w:val="single" w:sz="4" w:space="0" w:color="666666" w:themeColor="text1" w:themeTint="99"/>
          <w:left w:val="single" w:sz="4" w:space="0" w:color="666666" w:themeColor="text1" w:themeTint="99"/>
          <w:bottom w:val="single" w:sz="4" w:space="0" w:color="666666" w:themeColor="text1" w:themeTint="99"/>
          <w:right w:val="single" w:sz="4" w:space="0" w:color="666666" w:themeColor="text1" w:themeTint="99"/>
          <w:insideH w:val="single" w:sz="4" w:space="0" w:color="666666" w:themeColor="text1" w:themeTint="99"/>
          <w:insideV w:val="single" w:sz="4" w:space="0" w:color="666666" w:themeColor="text1" w:themeTint="99"/>
        </w:tcBorders>
      </w:tcPr>
    </w:tblStylePr>
    <w:tblStylePr w:type="band2Horz">
      <w:pPr>
        <w:wordWrap/>
        <w:spacing w:beforeLines="40" w:before="40" w:beforeAutospacing="0" w:afterLines="40" w:after="40" w:afterAutospacing="0" w:line="240" w:lineRule="auto"/>
        <w:jc w:val="left"/>
      </w:pPr>
      <w:rPr>
        <w:rFonts w:asciiTheme="minorHAnsi" w:hAnsiTheme="minorHAnsi"/>
        <w:sz w:val="18"/>
      </w:rPr>
      <w:tblPr/>
      <w:tcPr>
        <w:tcBorders>
          <w:insideH w:val="single" w:sz="4" w:space="0" w:color="666666" w:themeColor="text1" w:themeTint="99"/>
          <w:insideV w:val="single" w:sz="4" w:space="0" w:color="666666" w:themeColor="text1" w:themeTint="99"/>
        </w:tcBorders>
      </w:tcPr>
    </w:tblStylePr>
  </w:style>
  <w:style w:type="paragraph" w:customStyle="1" w:styleId="13FigureCaption">
    <w:name w:val="13_FigureCaption"/>
    <w:basedOn w:val="05BodyCopy"/>
    <w:link w:val="13FigureCaptionChar"/>
    <w:qFormat/>
    <w:rsid w:val="003F03ED"/>
    <w:pPr>
      <w:framePr w:hSpace="180" w:wrap="around" w:vAnchor="text" w:hAnchor="page" w:x="1450" w:y="475"/>
    </w:pPr>
    <w:rPr>
      <w:i/>
    </w:rPr>
  </w:style>
  <w:style w:type="character" w:customStyle="1" w:styleId="05BodyCopyChar">
    <w:name w:val="05_Body Copy Char"/>
    <w:basedOn w:val="DefaultParagraphFont"/>
    <w:link w:val="05BodyCopy"/>
    <w:rsid w:val="00E70A63"/>
    <w:rPr>
      <w:rFonts w:ascii="Century Gothic" w:hAnsi="Century Gothic"/>
      <w:sz w:val="20"/>
    </w:rPr>
  </w:style>
  <w:style w:type="character" w:customStyle="1" w:styleId="13FigureCaptionChar">
    <w:name w:val="13_FigureCaption Char"/>
    <w:basedOn w:val="05BodyCopyChar"/>
    <w:link w:val="13FigureCaption"/>
    <w:rsid w:val="003F03ED"/>
    <w:rPr>
      <w:rFonts w:ascii="Century Gothic" w:hAnsi="Century Gothic"/>
      <w:i/>
      <w:sz w:val="20"/>
    </w:rPr>
  </w:style>
  <w:style w:type="paragraph" w:customStyle="1" w:styleId="Style3">
    <w:name w:val="Style3"/>
    <w:basedOn w:val="06Bullets"/>
    <w:qFormat/>
    <w:rsid w:val="00E32348"/>
    <w:pPr>
      <w:numPr>
        <w:numId w:val="35"/>
      </w:numPr>
    </w:pPr>
  </w:style>
  <w:style w:type="paragraph" w:customStyle="1" w:styleId="NoteLevel11">
    <w:name w:val="Note Level 11"/>
    <w:basedOn w:val="Normal"/>
    <w:uiPriority w:val="99"/>
    <w:rsid w:val="006E4D65"/>
    <w:pPr>
      <w:keepNext/>
      <w:numPr>
        <w:numId w:val="26"/>
      </w:numPr>
      <w:contextualSpacing/>
      <w:outlineLvl w:val="0"/>
    </w:pPr>
  </w:style>
  <w:style w:type="paragraph" w:customStyle="1" w:styleId="NoteLevel21">
    <w:name w:val="Note Level 21"/>
    <w:basedOn w:val="Normal"/>
    <w:uiPriority w:val="99"/>
    <w:rsid w:val="006E4D65"/>
    <w:pPr>
      <w:keepNext/>
      <w:numPr>
        <w:ilvl w:val="1"/>
        <w:numId w:val="26"/>
      </w:numPr>
      <w:contextualSpacing/>
      <w:outlineLvl w:val="1"/>
    </w:pPr>
  </w:style>
  <w:style w:type="paragraph" w:customStyle="1" w:styleId="NoteLevel41">
    <w:name w:val="Note Level 41"/>
    <w:basedOn w:val="Normal"/>
    <w:uiPriority w:val="99"/>
    <w:rsid w:val="006E4D65"/>
    <w:pPr>
      <w:keepNext/>
      <w:numPr>
        <w:ilvl w:val="3"/>
        <w:numId w:val="26"/>
      </w:numPr>
      <w:contextualSpacing/>
      <w:outlineLvl w:val="3"/>
    </w:pPr>
  </w:style>
  <w:style w:type="paragraph" w:styleId="Title">
    <w:name w:val="Title"/>
    <w:basedOn w:val="Normal"/>
    <w:next w:val="Normal"/>
    <w:link w:val="TitleChar"/>
    <w:uiPriority w:val="10"/>
    <w:qFormat/>
    <w:rsid w:val="006E4D65"/>
    <w:pPr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E4D65"/>
    <w:rPr>
      <w:rFonts w:ascii="Century Gothic" w:eastAsiaTheme="majorEastAsia" w:hAnsi="Century Gothic" w:cstheme="majorBidi"/>
      <w:spacing w:val="-10"/>
      <w:kern w:val="28"/>
      <w:sz w:val="56"/>
      <w:szCs w:val="56"/>
    </w:rPr>
  </w:style>
  <w:style w:type="character" w:styleId="CommentReference">
    <w:name w:val="annotation reference"/>
    <w:basedOn w:val="DefaultParagraphFont"/>
    <w:uiPriority w:val="99"/>
    <w:semiHidden/>
    <w:unhideWhenUsed/>
    <w:rsid w:val="00AD2B7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D2B72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D2B72"/>
    <w:rPr>
      <w:rFonts w:ascii="Century Gothic" w:hAnsi="Century Gothic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D2B7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D2B72"/>
    <w:rPr>
      <w:rFonts w:ascii="Century Gothic" w:hAnsi="Century Gothic"/>
      <w:b/>
      <w:bCs/>
      <w:sz w:val="20"/>
      <w:szCs w:val="20"/>
    </w:rPr>
  </w:style>
  <w:style w:type="paragraph" w:styleId="Revision">
    <w:name w:val="Revision"/>
    <w:hidden/>
    <w:uiPriority w:val="99"/>
    <w:semiHidden/>
    <w:rsid w:val="00AD2B72"/>
    <w:pPr>
      <w:spacing w:after="0" w:line="240" w:lineRule="auto"/>
    </w:pPr>
    <w:rPr>
      <w:rFonts w:ascii="Century Gothic" w:hAnsi="Century Gothic"/>
      <w:sz w:val="18"/>
    </w:rPr>
  </w:style>
  <w:style w:type="numbering" w:customStyle="1" w:styleId="CurrentList1">
    <w:name w:val="Current List1"/>
    <w:uiPriority w:val="99"/>
    <w:rsid w:val="009F79C8"/>
    <w:pPr>
      <w:numPr>
        <w:numId w:val="34"/>
      </w:numPr>
    </w:pPr>
  </w:style>
  <w:style w:type="numbering" w:customStyle="1" w:styleId="CurrentList3">
    <w:name w:val="Current List3"/>
    <w:uiPriority w:val="99"/>
    <w:rsid w:val="009F79C8"/>
    <w:pPr>
      <w:numPr>
        <w:numId w:val="37"/>
      </w:numPr>
    </w:pPr>
  </w:style>
  <w:style w:type="numbering" w:customStyle="1" w:styleId="CurrentList2">
    <w:name w:val="Current List2"/>
    <w:uiPriority w:val="99"/>
    <w:rsid w:val="009F79C8"/>
    <w:pPr>
      <w:numPr>
        <w:numId w:val="36"/>
      </w:numPr>
    </w:pPr>
  </w:style>
  <w:style w:type="numbering" w:customStyle="1" w:styleId="CurrentList4">
    <w:name w:val="Current List4"/>
    <w:uiPriority w:val="99"/>
    <w:rsid w:val="009F79C8"/>
    <w:pPr>
      <w:numPr>
        <w:numId w:val="38"/>
      </w:numPr>
    </w:pPr>
  </w:style>
  <w:style w:type="character" w:styleId="SubtleEmphasis">
    <w:name w:val="Subtle Emphasis"/>
    <w:basedOn w:val="DefaultParagraphFont"/>
    <w:uiPriority w:val="19"/>
    <w:qFormat/>
    <w:rsid w:val="00473C4D"/>
    <w:rPr>
      <w:i/>
      <w:iCs/>
      <w:color w:val="404040" w:themeColor="text1" w:themeTint="BF"/>
    </w:rPr>
  </w:style>
  <w:style w:type="paragraph" w:customStyle="1" w:styleId="Code">
    <w:name w:val="Code"/>
    <w:basedOn w:val="Normal"/>
    <w:next w:val="Normal"/>
    <w:qFormat/>
    <w:rsid w:val="00473C4D"/>
    <w:rPr>
      <w:rFonts w:ascii="Courier New" w:hAnsi="Courier New" w:cs="Courier New"/>
    </w:rPr>
  </w:style>
  <w:style w:type="numbering" w:customStyle="1" w:styleId="CurrentList5">
    <w:name w:val="Current List5"/>
    <w:uiPriority w:val="99"/>
    <w:rsid w:val="00D913A4"/>
    <w:pPr>
      <w:numPr>
        <w:numId w:val="40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2933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83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527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12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4953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594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8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22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4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6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footer" Target="footer2.xm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eader" Target="head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footer" Target="footer3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oter" Target="footer1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mattias.johnsson/Library/Group%20Containers/UBF8T346G9.Office/User%20Content.localized/Templates.localized/NON-CONFIDENTIAL_Document_TEMPLATE_JAN-2024.dotx" TargetMode="External"/></Relationships>
</file>

<file path=word/theme/theme1.xml><?xml version="1.0" encoding="utf-8"?>
<a:theme xmlns:a="http://schemas.openxmlformats.org/drawingml/2006/main" name="ServiceNow 2016">
  <a:themeElements>
    <a:clrScheme name="SN Wasabi 2022">
      <a:dk1>
        <a:srgbClr val="000000"/>
      </a:dk1>
      <a:lt1>
        <a:srgbClr val="FFFFFF"/>
      </a:lt1>
      <a:dk2>
        <a:srgbClr val="032D42"/>
      </a:dk2>
      <a:lt2>
        <a:srgbClr val="FFFFFF"/>
      </a:lt2>
      <a:accent1>
        <a:srgbClr val="62D84E"/>
      </a:accent1>
      <a:accent2>
        <a:srgbClr val="009156"/>
      </a:accent2>
      <a:accent3>
        <a:srgbClr val="5274FF"/>
      </a:accent3>
      <a:accent4>
        <a:srgbClr val="24C2CE"/>
      </a:accent4>
      <a:accent5>
        <a:srgbClr val="FC7786"/>
      </a:accent5>
      <a:accent6>
        <a:srgbClr val="FFDE1D"/>
      </a:accent6>
      <a:hlink>
        <a:srgbClr val="009156"/>
      </a:hlink>
      <a:folHlink>
        <a:srgbClr val="4F4F4F"/>
      </a:folHlink>
    </a:clrScheme>
    <a:fontScheme name="Office">
      <a:maj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Couture">
      <a:fillStyleLst>
        <a:solidFill>
          <a:schemeClr val="phClr"/>
        </a:solidFill>
        <a:solidFill>
          <a:schemeClr val="phClr">
            <a:tint val="65000"/>
          </a:schemeClr>
        </a:solidFill>
        <a:solidFill>
          <a:schemeClr val="phClr">
            <a:shade val="80000"/>
            <a:satMod val="18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0795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50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44450" dist="1397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twoPt" dir="tl"/>
          </a:scene3d>
          <a:sp3d prstMaterial="flat">
            <a:bevelT w="19050" h="31750" prst="coolSlan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bg2"/>
        </a:solidFill>
        <a:ln>
          <a:noFill/>
        </a:ln>
        <a:effectLst/>
      </a:spPr>
      <a:bodyPr rtlCol="0" anchor="ctr"/>
      <a:lstStyle>
        <a:defPPr algn="ctr">
          <a:defRPr dirty="0" smtClean="0">
            <a:solidFill>
              <a:srgbClr val="FFFFFF"/>
            </a:solidFill>
          </a:defRPr>
        </a:defPPr>
      </a:lstStyle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>
        <a:ln w="19050">
          <a:solidFill>
            <a:schemeClr val="tx1"/>
          </a:solidFill>
        </a:ln>
        <a:effectLst/>
      </a:spPr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  <a:txDef>
      <a:spPr>
        <a:noFill/>
      </a:spPr>
      <a:bodyPr wrap="square" rtlCol="0">
        <a:spAutoFit/>
      </a:bodyPr>
      <a:lstStyle>
        <a:defPPr>
          <a:spcBef>
            <a:spcPts val="1200"/>
          </a:spcBef>
          <a:buClr>
            <a:schemeClr val="tx2"/>
          </a:buClr>
          <a:defRPr sz="2400" dirty="0" err="1" smtClean="0">
            <a:solidFill>
              <a:srgbClr val="515151"/>
            </a:solidFill>
          </a:defRPr>
        </a:defPPr>
      </a:lstStyle>
    </a:txDef>
  </a:objectDefaults>
  <a:extraClrSchemeLst/>
  <a:extLst>
    <a:ext uri="{05A4C25C-085E-4340-85A3-A5531E510DB2}">
      <thm15:themeFamily xmlns:thm15="http://schemas.microsoft.com/office/thememl/2012/main" name="ServiceNow 2016" id="{F1900D48-8460-49FD-A12F-83880B2DE96C}" vid="{BAC151EB-3BB7-41DA-9DBD-2C302262E4B1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Notes xmlns="dc6da41d-0541-469a-83f4-21f5c8d9543c" xsi:nil="true"/>
    <lcf76f155ced4ddcb4097134ff3c332f xmlns="dc6da41d-0541-469a-83f4-21f5c8d9543c">
      <Terms xmlns="http://schemas.microsoft.com/office/infopath/2007/PartnerControls"/>
    </lcf76f155ced4ddcb4097134ff3c332f>
    <TaxCatchAll xmlns="effa7fcf-def6-4903-af60-86d85c24b91f" xsi:nil="true"/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83C28622E4D864BA45494C1ED4AB2E2" ma:contentTypeVersion="19" ma:contentTypeDescription="Create a new document." ma:contentTypeScope="" ma:versionID="91ba9a26b6c907ac80102bcd8aefb473">
  <xsd:schema xmlns:xsd="http://www.w3.org/2001/XMLSchema" xmlns:xs="http://www.w3.org/2001/XMLSchema" xmlns:p="http://schemas.microsoft.com/office/2006/metadata/properties" xmlns:ns2="dc6da41d-0541-469a-83f4-21f5c8d9543c" xmlns:ns3="effa7fcf-def6-4903-af60-86d85c24b91f" targetNamespace="http://schemas.microsoft.com/office/2006/metadata/properties" ma:root="true" ma:fieldsID="b6408b9fc6ac7c560576749ee5cb95b1" ns2:_="" ns3:_="">
    <xsd:import namespace="dc6da41d-0541-469a-83f4-21f5c8d9543c"/>
    <xsd:import namespace="effa7fcf-def6-4903-af60-86d85c24b91f"/>
    <xsd:element name="properties">
      <xsd:complexType>
        <xsd:sequence>
          <xsd:element name="documentManagement">
            <xsd:complexType>
              <xsd:all>
                <xsd:element ref="ns2:Notes" minOccurs="0"/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c6da41d-0541-469a-83f4-21f5c8d9543c" elementFormDefault="qualified">
    <xsd:import namespace="http://schemas.microsoft.com/office/2006/documentManagement/types"/>
    <xsd:import namespace="http://schemas.microsoft.com/office/infopath/2007/PartnerControls"/>
    <xsd:element name="Notes" ma:index="2" nillable="true" ma:displayName="Notes" ma:description="details about each document" ma:format="Dropdown" ma:internalName="Notes" ma:readOnly="false">
      <xsd:simpleType>
        <xsd:restriction base="dms:Text">
          <xsd:maxLength value="255"/>
        </xsd:restriction>
      </xsd:simple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1" nillable="true" ma:displayName="Tags" ma:hidden="true" ma:internalName="MediaServiceAutoTags" ma:readOnly="true">
      <xsd:simpleType>
        <xsd:restriction base="dms:Text"/>
      </xsd:simpleType>
    </xsd:element>
    <xsd:element name="MediaServiceOCR" ma:index="12" nillable="true" ma:displayName="Extracted Text" ma:hidden="true" ma:internalName="MediaServiceOCR" ma:readOnly="true">
      <xsd:simpleType>
        <xsd:restriction base="dms:Note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hidden="true" ma:internalName="MediaServiceKeyPoints" ma:readOnly="true">
      <xsd:simpleType>
        <xsd:restriction base="dms:Note"/>
      </xsd:simpleType>
    </xsd:element>
    <xsd:element name="MediaServiceLocation" ma:index="17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1" nillable="true" ma:displayName="Length (seconds)" ma:hidden="true" ma:internalName="MediaLengthInSeconds" ma:readOnly="true">
      <xsd:simpleType>
        <xsd:restriction base="dms:Unknown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2e27af23-84c9-4733-8bcb-da60bbaae23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bjectDetectorVersions" ma:index="25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ffa7fcf-def6-4903-af60-86d85c24b91f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hidden="true" ma:internalName="SharedWithDetails" ma:readOnly="true">
      <xsd:simpleType>
        <xsd:restriction base="dms:Note"/>
      </xsd:simpleType>
    </xsd:element>
    <xsd:element name="TaxCatchAll" ma:index="24" nillable="true" ma:displayName="Taxonomy Catch All Column" ma:hidden="true" ma:list="{61fdabfc-fe49-4d6b-ac88-a2e894fd4c54}" ma:internalName="TaxCatchAll" ma:showField="CatchAllData" ma:web="effa7fcf-def6-4903-af60-86d85c24b91f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5EC4484-2990-489C-B092-F7FD3F7B4EC7}">
  <ds:schemaRefs>
    <ds:schemaRef ds:uri="http://schemas.microsoft.com/office/2006/metadata/properties"/>
    <ds:schemaRef ds:uri="http://schemas.microsoft.com/office/infopath/2007/PartnerControls"/>
    <ds:schemaRef ds:uri="dc6da41d-0541-469a-83f4-21f5c8d9543c"/>
    <ds:schemaRef ds:uri="effa7fcf-def6-4903-af60-86d85c24b91f"/>
  </ds:schemaRefs>
</ds:datastoreItem>
</file>

<file path=customXml/itemProps2.xml><?xml version="1.0" encoding="utf-8"?>
<ds:datastoreItem xmlns:ds="http://schemas.openxmlformats.org/officeDocument/2006/customXml" ds:itemID="{94D40445-BAAD-F244-8976-BD19662933A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8DFB0D34-284C-42F8-820A-B6B6BC72F50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C8AFC9C-3346-4B2D-BB5D-4C9BF9C124C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c6da41d-0541-469a-83f4-21f5c8d9543c"/>
    <ds:schemaRef ds:uri="effa7fcf-def6-4903-af60-86d85c24b91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NON-CONFIDENTIAL_Document_TEMPLATE_JAN-2024.dotx</Template>
  <TotalTime>0</TotalTime>
  <Pages>20</Pages>
  <Words>2045</Words>
  <Characters>11657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Mattias Johnsson</dc:creator>
  <cp:lastModifiedBy>Mattias Johnsson</cp:lastModifiedBy>
  <cp:revision>3</cp:revision>
  <cp:lastPrinted>2024-06-05T08:26:00Z</cp:lastPrinted>
  <dcterms:created xsi:type="dcterms:W3CDTF">2024-06-05T08:26:00Z</dcterms:created>
  <dcterms:modified xsi:type="dcterms:W3CDTF">2024-06-05T08:26:00Z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0x010100B83C28622E4D864BA45494C1ED4AB2E2</vt:lpwstr>
  </property>
  <property fmtid="{D5CDD505-2E9C-101B-9397-08002B2CF9AE}" pid="3" name="MediaServiceImageTags">
    <vt:lpwstr/>
  </property>
</Properties>
</file>